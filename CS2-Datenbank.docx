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1357926" w:displacedByCustomXml="next"/>
    <w:sdt>
      <w:sdtPr>
        <w:id w:val="1204831088"/>
        <w:docPartObj>
          <w:docPartGallery w:val="Cover Pages"/>
          <w:docPartUnique/>
        </w:docPartObj>
      </w:sdtPr>
      <w:sdtEndPr>
        <w:rPr>
          <w:rStyle w:val="Hyperlink"/>
          <w:color w:val="0563C1" w:themeColor="hyperlink"/>
          <w:u w:val="single"/>
        </w:rPr>
      </w:sdtEndPr>
      <w:sdtContent>
        <w:p w14:paraId="643CF532" w14:textId="58429ADA" w:rsidR="0098345D" w:rsidRPr="00E64328" w:rsidRDefault="0098345D">
          <w:r w:rsidRPr="00E6432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1975F60" wp14:editId="7732A2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5399A4C6" id="Gruppe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643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C7F545D" wp14:editId="6BD462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358112" w14:textId="6C13B5E7" w:rsidR="0098345D" w:rsidRPr="003228AE" w:rsidRDefault="009834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228A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</w:t>
                                    </w:r>
                                    <w:r w:rsidR="003228AE" w:rsidRPr="003228A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Bannier und Fabian S</w:t>
                                    </w:r>
                                    <w:r w:rsidR="003228A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chmid</w:t>
                                    </w:r>
                                  </w:p>
                                </w:sdtContent>
                              </w:sdt>
                              <w:p w14:paraId="17A58508" w14:textId="006CE181" w:rsidR="0098345D" w:rsidRPr="008568E4" w:rsidRDefault="009834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7F54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358112" w14:textId="6C13B5E7" w:rsidR="0098345D" w:rsidRPr="003228AE" w:rsidRDefault="009834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228A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</w:t>
                              </w:r>
                              <w:r w:rsidR="003228AE" w:rsidRPr="003228A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Bannier und Fabian S</w:t>
                              </w:r>
                              <w:r w:rsidR="003228A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chmid</w:t>
                              </w:r>
                            </w:p>
                          </w:sdtContent>
                        </w:sdt>
                        <w:p w14:paraId="17A58508" w14:textId="006CE181" w:rsidR="0098345D" w:rsidRPr="008568E4" w:rsidRDefault="009834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643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83640A4" wp14:editId="0E3B89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391027" w14:textId="1B739B65" w:rsidR="0098345D" w:rsidRDefault="009644F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345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CaseStudy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2D859B" w14:textId="03A42930" w:rsidR="0098345D" w:rsidRDefault="009179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Wochenmarkt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3640A4" id="Textfeld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7391027" w14:textId="1B739B65" w:rsidR="0098345D" w:rsidRDefault="009644F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345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CaseStudy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2D859B" w14:textId="03A42930" w:rsidR="0098345D" w:rsidRDefault="009179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Wochenmarkt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A120B6" w14:textId="23764C63" w:rsidR="0098345D" w:rsidRPr="00E64328" w:rsidRDefault="009179EB">
          <w:pPr>
            <w:rPr>
              <w:rStyle w:val="Hyperlink"/>
            </w:rPr>
          </w:pPr>
          <w:r w:rsidRPr="00E64328">
            <w:rPr>
              <w:rStyle w:val="Hyperlink"/>
              <w:noProof/>
            </w:rPr>
            <w:drawing>
              <wp:anchor distT="0" distB="0" distL="114300" distR="114300" simplePos="0" relativeHeight="251658243" behindDoc="0" locked="0" layoutInCell="1" allowOverlap="1" wp14:anchorId="2FFE9DA3" wp14:editId="0C5D2F7C">
                <wp:simplePos x="0" y="0"/>
                <wp:positionH relativeFrom="margin">
                  <wp:align>right</wp:align>
                </wp:positionH>
                <wp:positionV relativeFrom="paragraph">
                  <wp:posOffset>628059</wp:posOffset>
                </wp:positionV>
                <wp:extent cx="5724525" cy="3819525"/>
                <wp:effectExtent l="0" t="0" r="9525" b="952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8345D" w:rsidRPr="00E64328">
            <w:rPr>
              <w:rStyle w:val="Hyperlink"/>
            </w:rPr>
            <w:br w:type="page"/>
          </w:r>
        </w:p>
      </w:sdtContent>
    </w:sdt>
    <w:sdt>
      <w:sdtPr>
        <w:rPr>
          <w:rFonts w:ascii="Calibri" w:eastAsia="SimSun" w:hAnsi="Calibri" w:cs="Calibri"/>
          <w:color w:val="auto"/>
          <w:sz w:val="22"/>
          <w:szCs w:val="22"/>
          <w:lang w:val="en-US" w:eastAsia="en-US"/>
        </w:rPr>
        <w:id w:val="-1352333501"/>
        <w:docPartObj>
          <w:docPartGallery w:val="Table of Contents"/>
          <w:docPartUnique/>
        </w:docPartObj>
      </w:sdtPr>
      <w:sdtEndPr>
        <w:rPr>
          <w:b/>
          <w:lang w:val="de-CH"/>
        </w:rPr>
      </w:sdtEndPr>
      <w:sdtContent>
        <w:p w14:paraId="7CB1184D" w14:textId="2001803B" w:rsidR="0098345D" w:rsidRPr="00E64328" w:rsidRDefault="0098345D">
          <w:pPr>
            <w:pStyle w:val="TOCHeading"/>
          </w:pPr>
          <w:r w:rsidRPr="00E64328">
            <w:t>Inhalt</w:t>
          </w:r>
        </w:p>
        <w:p w14:paraId="27853769" w14:textId="504EFFB9" w:rsidR="0098345D" w:rsidRPr="00E64328" w:rsidRDefault="0098345D">
          <w:pPr>
            <w:pStyle w:val="TOC1"/>
            <w:tabs>
              <w:tab w:val="left" w:pos="440"/>
              <w:tab w:val="right" w:leader="dot" w:pos="9016"/>
            </w:tabs>
          </w:pPr>
          <w:r w:rsidRPr="00E64328">
            <w:fldChar w:fldCharType="begin"/>
          </w:r>
          <w:r w:rsidRPr="00E64328">
            <w:instrText xml:space="preserve"> TOC \o "1-3" \h \z \u </w:instrText>
          </w:r>
          <w:r w:rsidRPr="00E64328">
            <w:fldChar w:fldCharType="separate"/>
          </w:r>
          <w:hyperlink w:anchor="_Toc56190451" w:history="1">
            <w:r w:rsidRPr="00E64328">
              <w:rPr>
                <w:rStyle w:val="Hyperlink"/>
              </w:rPr>
              <w:t>1</w:t>
            </w:r>
            <w:r w:rsidRPr="00E64328">
              <w:tab/>
            </w:r>
            <w:r w:rsidRPr="00E64328">
              <w:rPr>
                <w:rStyle w:val="Hyperlink"/>
              </w:rPr>
              <w:t>Einführung</w:t>
            </w:r>
            <w:r w:rsidRPr="00E64328">
              <w:rPr>
                <w:webHidden/>
              </w:rPr>
              <w:tab/>
            </w:r>
            <w:r w:rsidRPr="00E64328">
              <w:rPr>
                <w:webHidden/>
              </w:rPr>
              <w:fldChar w:fldCharType="begin"/>
            </w:r>
            <w:r w:rsidRPr="00E64328">
              <w:rPr>
                <w:webHidden/>
              </w:rPr>
              <w:instrText xml:space="preserve"> PAGEREF _Toc56190451 \h </w:instrText>
            </w:r>
            <w:r w:rsidRPr="00E64328">
              <w:rPr>
                <w:webHidden/>
              </w:rPr>
            </w:r>
            <w:r w:rsidRPr="00E64328">
              <w:rPr>
                <w:webHidden/>
              </w:rPr>
              <w:fldChar w:fldCharType="separate"/>
            </w:r>
            <w:r w:rsidRPr="00E64328">
              <w:rPr>
                <w:webHidden/>
              </w:rPr>
              <w:t>2</w:t>
            </w:r>
            <w:r w:rsidRPr="00E64328">
              <w:rPr>
                <w:webHidden/>
              </w:rPr>
              <w:fldChar w:fldCharType="end"/>
            </w:r>
          </w:hyperlink>
        </w:p>
        <w:p w14:paraId="3CAB7F3A" w14:textId="56E6B6CD" w:rsidR="0098345D" w:rsidRPr="00E64328" w:rsidRDefault="009644F0">
          <w:pPr>
            <w:pStyle w:val="TOC1"/>
            <w:tabs>
              <w:tab w:val="left" w:pos="440"/>
              <w:tab w:val="right" w:leader="dot" w:pos="9016"/>
            </w:tabs>
          </w:pPr>
          <w:hyperlink w:anchor="_Toc56190452" w:history="1">
            <w:r w:rsidR="0098345D" w:rsidRPr="00E64328">
              <w:rPr>
                <w:rStyle w:val="Hyperlink"/>
              </w:rPr>
              <w:t>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Arbeitspakete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_Toc56190452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2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A3CA3DF" w14:textId="54ADDEE0" w:rsidR="0098345D" w:rsidRPr="00E64328" w:rsidRDefault="009644F0">
          <w:pPr>
            <w:pStyle w:val="TOC1"/>
            <w:tabs>
              <w:tab w:val="left" w:pos="440"/>
              <w:tab w:val="right" w:leader="dot" w:pos="9016"/>
            </w:tabs>
          </w:pPr>
          <w:hyperlink w:anchor="_Toc56190453" w:history="1">
            <w:r w:rsidR="0098345D" w:rsidRPr="00E64328">
              <w:rPr>
                <w:rStyle w:val="Hyperlink"/>
              </w:rPr>
              <w:t>3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Situationsanalyse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_Toc56190453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2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36766A6" w14:textId="4833B36F" w:rsidR="0098345D" w:rsidRPr="00E64328" w:rsidRDefault="009644F0">
          <w:pPr>
            <w:pStyle w:val="TOC1"/>
            <w:tabs>
              <w:tab w:val="left" w:pos="440"/>
              <w:tab w:val="right" w:leader="dot" w:pos="9016"/>
            </w:tabs>
          </w:pPr>
          <w:hyperlink w:anchor="_Toc56190454" w:history="1">
            <w:r w:rsidR="0098345D" w:rsidRPr="00E64328">
              <w:rPr>
                <w:rStyle w:val="Hyperlink"/>
              </w:rPr>
              <w:t>4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Stakeholderanalyse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_Toc56190454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3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50D9B077" w14:textId="5F332302" w:rsidR="0098345D" w:rsidRPr="00E64328" w:rsidRDefault="009644F0">
          <w:pPr>
            <w:pStyle w:val="TOC1"/>
            <w:tabs>
              <w:tab w:val="left" w:pos="440"/>
              <w:tab w:val="right" w:leader="dot" w:pos="9016"/>
            </w:tabs>
          </w:pPr>
          <w:hyperlink w:anchor="_Toc56190455" w:history="1">
            <w:r w:rsidR="0098345D" w:rsidRPr="00E64328">
              <w:rPr>
                <w:rStyle w:val="Hyperlink"/>
              </w:rPr>
              <w:t>5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Ziele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_Toc56190455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4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4A53ADFB" w14:textId="3B63DA15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56" w:history="1">
            <w:r w:rsidR="0098345D" w:rsidRPr="00E64328">
              <w:rPr>
                <w:rStyle w:val="Hyperlink"/>
              </w:rPr>
              <w:t>5.1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Systemziele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_Toc56190456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4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7464D7B" w14:textId="3CC3A579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57" w:history="1">
            <w:r w:rsidR="0098345D" w:rsidRPr="00E64328">
              <w:rPr>
                <w:rStyle w:val="Hyperlink"/>
              </w:rPr>
              <w:t>5.2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Abwicklungsziele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_Toc56190457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4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F170C40" w14:textId="78615869" w:rsidR="0098345D" w:rsidRPr="00E64328" w:rsidRDefault="009644F0">
          <w:pPr>
            <w:pStyle w:val="TOC1"/>
            <w:tabs>
              <w:tab w:val="left" w:pos="440"/>
              <w:tab w:val="right" w:leader="dot" w:pos="9016"/>
            </w:tabs>
          </w:pPr>
          <w:hyperlink w:anchor="_Toc56190458" w:history="1">
            <w:r w:rsidR="0098345D" w:rsidRPr="00E64328">
              <w:rPr>
                <w:rStyle w:val="Hyperlink"/>
                <w:lang w:eastAsia="de-CH"/>
              </w:rPr>
              <w:t>6</w:t>
            </w:r>
            <w:r w:rsidR="0098345D" w:rsidRPr="00E64328">
              <w:tab/>
            </w:r>
            <w:r w:rsidR="0098345D" w:rsidRPr="00E64328">
              <w:rPr>
                <w:rStyle w:val="Hyperlink"/>
                <w:lang w:eastAsia="de-CH"/>
              </w:rPr>
              <w:t>Rahmenbedingungen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_Toc56190458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4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23DBF4E" w14:textId="3086AC81" w:rsidR="0098345D" w:rsidRPr="00E64328" w:rsidRDefault="009644F0">
          <w:pPr>
            <w:pStyle w:val="TOC1"/>
            <w:tabs>
              <w:tab w:val="left" w:pos="440"/>
              <w:tab w:val="right" w:leader="dot" w:pos="9016"/>
            </w:tabs>
          </w:pPr>
          <w:hyperlink w:anchor="_Toc56190459" w:history="1">
            <w:r w:rsidR="0098345D" w:rsidRPr="00E64328">
              <w:rPr>
                <w:rStyle w:val="Hyperlink"/>
              </w:rPr>
              <w:t>7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Terminplan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_Toc56190459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5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35E0D4D3" w14:textId="2FC72BD8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60" w:history="1">
            <w:r w:rsidR="0098345D" w:rsidRPr="00E64328">
              <w:rPr>
                <w:rStyle w:val="Hyperlink"/>
              </w:rPr>
              <w:t>7.1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Übersicht Arbeitspakete und Grobplanung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_Toc56190460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5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D51730E" w14:textId="0652FF5B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61" w:history="1">
            <w:r w:rsidR="0098345D" w:rsidRPr="00E64328">
              <w:rPr>
                <w:rStyle w:val="Hyperlink"/>
              </w:rPr>
              <w:t>7.2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Detailzeiten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_Toc56190461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7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8B78FBE" w14:textId="415E47F0" w:rsidR="0098345D" w:rsidRPr="00E64328" w:rsidRDefault="009644F0">
          <w:pPr>
            <w:pStyle w:val="TOC1"/>
            <w:tabs>
              <w:tab w:val="left" w:pos="440"/>
              <w:tab w:val="right" w:leader="dot" w:pos="9016"/>
            </w:tabs>
          </w:pPr>
          <w:hyperlink w:anchor="_Toc56190462" w:history="1">
            <w:r w:rsidR="0098345D" w:rsidRPr="00E64328">
              <w:rPr>
                <w:rStyle w:val="Hyperlink"/>
              </w:rPr>
              <w:t>8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Kontextdiagram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_Toc56190462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8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5123395" w14:textId="1D210804" w:rsidR="0098345D" w:rsidRPr="00E64328" w:rsidRDefault="009644F0">
          <w:pPr>
            <w:pStyle w:val="TOC1"/>
            <w:tabs>
              <w:tab w:val="left" w:pos="440"/>
              <w:tab w:val="right" w:leader="dot" w:pos="9016"/>
            </w:tabs>
          </w:pPr>
          <w:hyperlink w:anchor="_Toc56190463" w:history="1">
            <w:r w:rsidR="0098345D" w:rsidRPr="00E64328">
              <w:rPr>
                <w:rStyle w:val="Hyperlink"/>
              </w:rPr>
              <w:t>9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Use Cases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_Toc56190463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651A084" w14:textId="476FB56C" w:rsidR="0098345D" w:rsidRPr="00E64328" w:rsidRDefault="009644F0">
          <w:pPr>
            <w:pStyle w:val="TOC1"/>
            <w:tabs>
              <w:tab w:val="left" w:pos="660"/>
              <w:tab w:val="right" w:leader="dot" w:pos="9016"/>
            </w:tabs>
          </w:pPr>
          <w:hyperlink w:anchor="_Toc56190464" w:history="1">
            <w:r w:rsidR="0098345D" w:rsidRPr="00E64328">
              <w:rPr>
                <w:rStyle w:val="Hyperlink"/>
              </w:rPr>
              <w:t>10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Klassendiagramm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_Toc56190464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487A313" w14:textId="0BB44277" w:rsidR="0098345D" w:rsidRPr="00E64328" w:rsidRDefault="009644F0">
          <w:pPr>
            <w:pStyle w:val="TOC1"/>
            <w:tabs>
              <w:tab w:val="left" w:pos="660"/>
              <w:tab w:val="right" w:leader="dot" w:pos="9016"/>
            </w:tabs>
          </w:pPr>
          <w:hyperlink w:anchor="_Toc56190465" w:history="1">
            <w:r w:rsidR="0098345D" w:rsidRPr="00E64328">
              <w:rPr>
                <w:rStyle w:val="Hyperlink"/>
              </w:rPr>
              <w:t>11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ERM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_Toc56190465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287CF72" w14:textId="6BC9BC1C" w:rsidR="0098345D" w:rsidRPr="00E64328" w:rsidRDefault="009644F0">
          <w:pPr>
            <w:pStyle w:val="TOC1"/>
            <w:tabs>
              <w:tab w:val="left" w:pos="660"/>
              <w:tab w:val="right" w:leader="dot" w:pos="9016"/>
            </w:tabs>
          </w:pPr>
          <w:hyperlink w:anchor="_Toc56190466" w:history="1">
            <w:r w:rsidR="0098345D" w:rsidRPr="00E64328">
              <w:rPr>
                <w:rStyle w:val="Hyperlink"/>
              </w:rPr>
              <w:t>12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Lösungsvarianten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_Toc56190466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F2DFD17" w14:textId="0D749F24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67" w:history="1">
            <w:r w:rsidR="0098345D" w:rsidRPr="00E64328">
              <w:rPr>
                <w:rStyle w:val="Hyperlink"/>
              </w:rPr>
              <w:t>12.1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Variante 1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_Toc56190467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2532970" w14:textId="3B8286C0" w:rsidR="0098345D" w:rsidRPr="00E64328" w:rsidRDefault="009644F0">
          <w:pPr>
            <w:pStyle w:val="TOC3"/>
            <w:tabs>
              <w:tab w:val="left" w:pos="1320"/>
              <w:tab w:val="right" w:leader="dot" w:pos="9016"/>
            </w:tabs>
          </w:pPr>
          <w:hyperlink w:anchor="_Toc56190468" w:history="1">
            <w:r w:rsidR="0098345D" w:rsidRPr="00E64328">
              <w:rPr>
                <w:rStyle w:val="Hyperlink"/>
              </w:rPr>
              <w:t>12.1.1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Beschreibung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_Toc56190468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B695C25" w14:textId="2BA9538A" w:rsidR="0098345D" w:rsidRPr="00E64328" w:rsidRDefault="009644F0">
          <w:pPr>
            <w:pStyle w:val="TOC3"/>
            <w:tabs>
              <w:tab w:val="left" w:pos="1320"/>
              <w:tab w:val="right" w:leader="dot" w:pos="9016"/>
            </w:tabs>
          </w:pPr>
          <w:hyperlink w:anchor="_Toc56190469" w:history="1">
            <w:r w:rsidR="0098345D" w:rsidRPr="00E64328">
              <w:rPr>
                <w:rStyle w:val="Hyperlink"/>
              </w:rPr>
              <w:t>12.1.2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Grobe Herleitung der Realisierungszeit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_Toc56190469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3400C298" w14:textId="5A0D1CAB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70" w:history="1">
            <w:r w:rsidR="0098345D" w:rsidRPr="00E64328">
              <w:rPr>
                <w:rStyle w:val="Hyperlink"/>
              </w:rPr>
              <w:t>12.2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Variante 2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_Toc56190470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C36222E" w14:textId="0761DF36" w:rsidR="0098345D" w:rsidRPr="00E64328" w:rsidRDefault="009644F0">
          <w:pPr>
            <w:pStyle w:val="TOC3"/>
            <w:tabs>
              <w:tab w:val="left" w:pos="1320"/>
              <w:tab w:val="right" w:leader="dot" w:pos="9016"/>
            </w:tabs>
          </w:pPr>
          <w:hyperlink w:anchor="_Toc56190471" w:history="1">
            <w:r w:rsidR="0098345D" w:rsidRPr="00E64328">
              <w:rPr>
                <w:rStyle w:val="Hyperlink"/>
              </w:rPr>
              <w:t>12.2.1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Beschreibung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_Toc56190471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3C9F3D5" w14:textId="46C03552" w:rsidR="0098345D" w:rsidRPr="00E64328" w:rsidRDefault="009644F0">
          <w:pPr>
            <w:pStyle w:val="TOC3"/>
            <w:tabs>
              <w:tab w:val="left" w:pos="1320"/>
              <w:tab w:val="right" w:leader="dot" w:pos="9016"/>
            </w:tabs>
          </w:pPr>
          <w:hyperlink w:anchor="_Toc56190472" w:history="1">
            <w:r w:rsidR="0098345D" w:rsidRPr="00E64328">
              <w:rPr>
                <w:rStyle w:val="Hyperlink"/>
              </w:rPr>
              <w:t>12.2.2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Grobe Herleitung der Realisierungszeit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_Toc56190472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559C2A43" w14:textId="730D5512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73" w:history="1">
            <w:r w:rsidR="0098345D" w:rsidRPr="00E64328">
              <w:rPr>
                <w:rStyle w:val="Hyperlink"/>
              </w:rPr>
              <w:t>12.3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Variante 3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_Toc56190473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30E3E27" w14:textId="677B0117" w:rsidR="0098345D" w:rsidRPr="00E64328" w:rsidRDefault="009644F0">
          <w:pPr>
            <w:pStyle w:val="TOC3"/>
            <w:tabs>
              <w:tab w:val="left" w:pos="1320"/>
              <w:tab w:val="right" w:leader="dot" w:pos="9016"/>
            </w:tabs>
          </w:pPr>
          <w:hyperlink w:anchor="_Toc56190474" w:history="1">
            <w:r w:rsidR="0098345D" w:rsidRPr="00E64328">
              <w:rPr>
                <w:rStyle w:val="Hyperlink"/>
              </w:rPr>
              <w:t>12.3.1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Beschreibung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_Toc56190474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34735B00" w14:textId="0BC09862" w:rsidR="0098345D" w:rsidRPr="00E64328" w:rsidRDefault="009644F0">
          <w:pPr>
            <w:pStyle w:val="TOC3"/>
            <w:tabs>
              <w:tab w:val="left" w:pos="1320"/>
              <w:tab w:val="right" w:leader="dot" w:pos="9016"/>
            </w:tabs>
          </w:pPr>
          <w:hyperlink w:anchor="_Toc56190475" w:history="1">
            <w:r w:rsidR="0098345D" w:rsidRPr="00E64328">
              <w:rPr>
                <w:rStyle w:val="Hyperlink"/>
              </w:rPr>
              <w:t>12.3.2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Grobe Herleitung der Realisierungszeit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_Toc56190475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4876DA01" w14:textId="5ADD6B6F" w:rsidR="0098345D" w:rsidRPr="00E64328" w:rsidRDefault="009644F0">
          <w:pPr>
            <w:pStyle w:val="TOC1"/>
            <w:tabs>
              <w:tab w:val="left" w:pos="660"/>
              <w:tab w:val="right" w:leader="dot" w:pos="9016"/>
            </w:tabs>
          </w:pPr>
          <w:hyperlink w:anchor="_Toc56190476" w:history="1">
            <w:r w:rsidR="0098345D" w:rsidRPr="00E64328">
              <w:rPr>
                <w:rStyle w:val="Hyperlink"/>
              </w:rPr>
              <w:t>13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Variantenbewertung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_Toc56190476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2962B63" w14:textId="1A4B5AE9" w:rsidR="0098345D" w:rsidRPr="00E64328" w:rsidRDefault="009644F0">
          <w:pPr>
            <w:pStyle w:val="TOC3"/>
            <w:tabs>
              <w:tab w:val="left" w:pos="1320"/>
              <w:tab w:val="right" w:leader="dot" w:pos="9016"/>
            </w:tabs>
          </w:pPr>
          <w:hyperlink w:anchor="_Toc56190477" w:history="1">
            <w:r w:rsidR="0098345D" w:rsidRPr="00E64328">
              <w:rPr>
                <w:rStyle w:val="Hyperlink"/>
              </w:rPr>
              <w:t>13.1.1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Nutzwertanalyse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_Toc56190477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60B3255" w14:textId="2BE5D08F" w:rsidR="0098345D" w:rsidRPr="00E64328" w:rsidRDefault="009644F0">
          <w:pPr>
            <w:pStyle w:val="TOC3"/>
            <w:tabs>
              <w:tab w:val="left" w:pos="1320"/>
              <w:tab w:val="right" w:leader="dot" w:pos="9016"/>
            </w:tabs>
          </w:pPr>
          <w:hyperlink w:anchor="_Toc56190478" w:history="1">
            <w:r w:rsidR="0098345D" w:rsidRPr="00E64328">
              <w:rPr>
                <w:rStyle w:val="Hyperlink"/>
              </w:rPr>
              <w:t>13.1.2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Wirtschaftlichkeitsbetrachtung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_Toc56190478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1696B7A8" w14:textId="2D14C8BE" w:rsidR="0098345D" w:rsidRPr="00E64328" w:rsidRDefault="009644F0">
          <w:pPr>
            <w:pStyle w:val="TOC1"/>
            <w:tabs>
              <w:tab w:val="left" w:pos="660"/>
              <w:tab w:val="right" w:leader="dot" w:pos="9016"/>
            </w:tabs>
          </w:pPr>
          <w:hyperlink w:anchor="_Toc56190479" w:history="1">
            <w:r w:rsidR="0098345D" w:rsidRPr="00E64328">
              <w:rPr>
                <w:rStyle w:val="Hyperlink"/>
              </w:rPr>
              <w:t>14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Umsetzungsentscheid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_Toc56190479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F10542A" w14:textId="1387CE0F" w:rsidR="0098345D" w:rsidRPr="00E64328" w:rsidRDefault="009644F0">
          <w:pPr>
            <w:pStyle w:val="TOC1"/>
            <w:tabs>
              <w:tab w:val="left" w:pos="660"/>
              <w:tab w:val="right" w:leader="dot" w:pos="9016"/>
            </w:tabs>
          </w:pPr>
          <w:hyperlink w:anchor="_Toc56190480" w:history="1">
            <w:r w:rsidR="0098345D" w:rsidRPr="00E64328">
              <w:rPr>
                <w:rStyle w:val="Hyperlink"/>
              </w:rPr>
              <w:t>15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Umsetzungsarchitektur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_Toc56190480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11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079A893" w14:textId="32AF7F5C" w:rsidR="0098345D" w:rsidRPr="00E64328" w:rsidRDefault="009644F0">
          <w:pPr>
            <w:pStyle w:val="TOC1"/>
            <w:tabs>
              <w:tab w:val="left" w:pos="660"/>
              <w:tab w:val="right" w:leader="dot" w:pos="9016"/>
            </w:tabs>
          </w:pPr>
          <w:hyperlink w:anchor="_Toc56190481" w:history="1">
            <w:r w:rsidR="0098345D" w:rsidRPr="00E64328">
              <w:rPr>
                <w:rStyle w:val="Hyperlink"/>
              </w:rPr>
              <w:t>16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Sequenzdiagram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_Toc56190481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11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7644D6A8" w14:textId="03911BD2" w:rsidR="0098345D" w:rsidRPr="00E64328" w:rsidRDefault="009644F0">
          <w:pPr>
            <w:pStyle w:val="TOC1"/>
            <w:tabs>
              <w:tab w:val="left" w:pos="660"/>
              <w:tab w:val="right" w:leader="dot" w:pos="9016"/>
            </w:tabs>
          </w:pPr>
          <w:hyperlink w:anchor="_Toc56190482" w:history="1">
            <w:r w:rsidR="0098345D" w:rsidRPr="00E64328">
              <w:rPr>
                <w:rStyle w:val="Hyperlink"/>
              </w:rPr>
              <w:t>17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Testszenarien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_Toc56190482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12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49EBE145" w14:textId="12D61247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83" w:history="1">
            <w:r w:rsidR="0098345D" w:rsidRPr="00E64328">
              <w:rPr>
                <w:rStyle w:val="Hyperlink"/>
              </w:rPr>
              <w:t>17.1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1 –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_Toc56190483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12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792DDFD1" w14:textId="50D0D2F7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84" w:history="1">
            <w:r w:rsidR="0098345D" w:rsidRPr="00E64328">
              <w:rPr>
                <w:rStyle w:val="Hyperlink"/>
              </w:rPr>
              <w:t>17.2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2 -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_Toc56190484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13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FF04744" w14:textId="72A6688A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85" w:history="1">
            <w:r w:rsidR="0098345D" w:rsidRPr="00E64328">
              <w:rPr>
                <w:rStyle w:val="Hyperlink"/>
              </w:rPr>
              <w:t>17.3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3 –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_Toc56190485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14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FEADCBC" w14:textId="22BF55E9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86" w:history="1">
            <w:r w:rsidR="0098345D" w:rsidRPr="00E64328">
              <w:rPr>
                <w:rStyle w:val="Hyperlink"/>
              </w:rPr>
              <w:t>17.4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4 –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_Toc56190486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15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022FAD4" w14:textId="5B88D9C8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87" w:history="1">
            <w:r w:rsidR="0098345D" w:rsidRPr="00E64328">
              <w:rPr>
                <w:rStyle w:val="Hyperlink"/>
              </w:rPr>
              <w:t>17.5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5 –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_Toc56190487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16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78FD6B75" w14:textId="0B1633D5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88" w:history="1">
            <w:r w:rsidR="0098345D" w:rsidRPr="00E64328">
              <w:rPr>
                <w:rStyle w:val="Hyperlink"/>
              </w:rPr>
              <w:t>17.6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6 – Eintrag löschen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_Toc56190488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17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2D105C8B" w14:textId="2CFBBE3A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89" w:history="1">
            <w:r w:rsidR="0098345D" w:rsidRPr="00E64328">
              <w:rPr>
                <w:rStyle w:val="Hyperlink"/>
              </w:rPr>
              <w:t>17.7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7 – Eintrag ändern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_Toc56190489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18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7BB0FD8" w14:textId="78EB5F6A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90" w:history="1">
            <w:r w:rsidR="0098345D" w:rsidRPr="00E64328">
              <w:rPr>
                <w:rStyle w:val="Hyperlink"/>
              </w:rPr>
              <w:t>17.8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Testfall 8 – Einträge filtern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_Toc56190490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19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0E5BB906" w14:textId="107796D5" w:rsidR="0098345D" w:rsidRPr="00E64328" w:rsidRDefault="009644F0">
          <w:pPr>
            <w:pStyle w:val="TOC1"/>
            <w:tabs>
              <w:tab w:val="left" w:pos="660"/>
              <w:tab w:val="right" w:leader="dot" w:pos="9016"/>
            </w:tabs>
          </w:pPr>
          <w:hyperlink w:anchor="_Toc56190491" w:history="1">
            <w:r w:rsidR="0098345D" w:rsidRPr="00E64328">
              <w:rPr>
                <w:rStyle w:val="Hyperlink"/>
              </w:rPr>
              <w:t>18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Reflexion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_Toc56190491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20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6FD5CFB4" w14:textId="5FF6612D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92" w:history="1">
            <w:r w:rsidR="0098345D" w:rsidRPr="00E64328">
              <w:rPr>
                <w:rStyle w:val="Hyperlink"/>
              </w:rPr>
              <w:t>18.1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Marc Bannier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_Toc56190492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20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788E12E4" w14:textId="5C97C512" w:rsidR="0098345D" w:rsidRPr="00E64328" w:rsidRDefault="009644F0">
          <w:pPr>
            <w:pStyle w:val="TOC2"/>
            <w:tabs>
              <w:tab w:val="left" w:pos="880"/>
              <w:tab w:val="right" w:leader="dot" w:pos="9016"/>
            </w:tabs>
          </w:pPr>
          <w:hyperlink w:anchor="_Toc56190493" w:history="1">
            <w:r w:rsidR="0098345D" w:rsidRPr="00E64328">
              <w:rPr>
                <w:rStyle w:val="Hyperlink"/>
              </w:rPr>
              <w:t>18.2</w:t>
            </w:r>
            <w:r w:rsidR="0098345D" w:rsidRPr="00E64328">
              <w:tab/>
            </w:r>
            <w:r w:rsidR="0098345D" w:rsidRPr="00E64328">
              <w:rPr>
                <w:rStyle w:val="Hyperlink"/>
              </w:rPr>
              <w:t>Fabian Schmidt</w:t>
            </w:r>
            <w:r w:rsidR="0098345D" w:rsidRPr="00E64328">
              <w:rPr>
                <w:webHidden/>
              </w:rPr>
              <w:tab/>
            </w:r>
            <w:r w:rsidR="0098345D" w:rsidRPr="00E64328">
              <w:rPr>
                <w:webHidden/>
              </w:rPr>
              <w:fldChar w:fldCharType="begin"/>
            </w:r>
            <w:r w:rsidR="0098345D" w:rsidRPr="00E64328">
              <w:rPr>
                <w:webHidden/>
              </w:rPr>
              <w:instrText xml:space="preserve"> PAGEREF _Toc56190493 \h </w:instrText>
            </w:r>
            <w:r w:rsidR="0098345D" w:rsidRPr="00E64328">
              <w:rPr>
                <w:webHidden/>
              </w:rPr>
            </w:r>
            <w:r w:rsidR="0098345D" w:rsidRPr="00E64328">
              <w:rPr>
                <w:webHidden/>
              </w:rPr>
              <w:fldChar w:fldCharType="separate"/>
            </w:r>
            <w:r w:rsidR="0098345D" w:rsidRPr="00E64328">
              <w:rPr>
                <w:webHidden/>
              </w:rPr>
              <w:t>20</w:t>
            </w:r>
            <w:r w:rsidR="0098345D" w:rsidRPr="00E64328">
              <w:rPr>
                <w:webHidden/>
              </w:rPr>
              <w:fldChar w:fldCharType="end"/>
            </w:r>
          </w:hyperlink>
        </w:p>
        <w:p w14:paraId="30FE47A5" w14:textId="45701E47" w:rsidR="0098345D" w:rsidRPr="00E64328" w:rsidRDefault="0098345D">
          <w:r w:rsidRPr="00E64328">
            <w:rPr>
              <w:b/>
            </w:rPr>
            <w:fldChar w:fldCharType="end"/>
          </w:r>
        </w:p>
      </w:sdtContent>
    </w:sdt>
    <w:p w14:paraId="4C33E0C7" w14:textId="0EF91FB7" w:rsidR="0098345D" w:rsidRPr="00E64328" w:rsidRDefault="0098345D">
      <w:r w:rsidRPr="00E64328">
        <w:br w:type="page"/>
      </w:r>
    </w:p>
    <w:p w14:paraId="064279E3" w14:textId="77777777" w:rsidR="0098345D" w:rsidRPr="00E64328" w:rsidRDefault="0098345D">
      <w:pPr>
        <w:rPr>
          <w:rFonts w:ascii="Segoe UI" w:eastAsiaTheme="majorEastAsia" w:hAnsi="Segoe UI" w:cs="Segoe UI"/>
          <w:caps/>
          <w:color w:val="2F5496" w:themeColor="accent1" w:themeShade="BF"/>
          <w:sz w:val="40"/>
          <w:szCs w:val="40"/>
        </w:rPr>
      </w:pPr>
    </w:p>
    <w:p w14:paraId="736AE0E2" w14:textId="06175C7C" w:rsidR="008129E2" w:rsidRPr="00E64328" w:rsidRDefault="008129E2" w:rsidP="008129E2">
      <w:pPr>
        <w:pStyle w:val="Heading1"/>
      </w:pPr>
      <w:bookmarkStart w:id="1" w:name="_Toc56190451"/>
      <w:r w:rsidRPr="00E64328">
        <w:t>Einführung</w:t>
      </w:r>
      <w:bookmarkEnd w:id="0"/>
      <w:bookmarkEnd w:id="1"/>
    </w:p>
    <w:p w14:paraId="4943C289" w14:textId="4FE2E637" w:rsidR="00B32A78" w:rsidRPr="00E64328" w:rsidRDefault="00B32A78" w:rsidP="00B32A78"/>
    <w:p w14:paraId="4EA6A705" w14:textId="1ED747AE" w:rsidR="00B32A78" w:rsidRPr="00E64328" w:rsidRDefault="00B32A78" w:rsidP="00B32A78">
      <w:pPr>
        <w:pStyle w:val="ListParagraph"/>
        <w:numPr>
          <w:ilvl w:val="0"/>
          <w:numId w:val="2"/>
        </w:numPr>
      </w:pPr>
      <w:r w:rsidRPr="00E64328">
        <w:t>ERM erstellen</w:t>
      </w:r>
    </w:p>
    <w:p w14:paraId="535C9B4D" w14:textId="42827049" w:rsidR="006957E4" w:rsidRPr="00217CE3" w:rsidRDefault="006456E2" w:rsidP="00C516A2">
      <w:pPr>
        <w:pStyle w:val="ListParagraph"/>
        <w:numPr>
          <w:ilvl w:val="0"/>
          <w:numId w:val="2"/>
        </w:numPr>
      </w:pPr>
      <w:r w:rsidRPr="00E64328">
        <w:t>SQL-Datenbank</w:t>
      </w:r>
      <w:r w:rsidR="00B32A78" w:rsidRPr="00E64328">
        <w:t xml:space="preserve"> erstellen</w:t>
      </w:r>
    </w:p>
    <w:p w14:paraId="38D90A1D" w14:textId="277C2517" w:rsidR="00B32A78" w:rsidRPr="00E64328" w:rsidRDefault="008568E4" w:rsidP="00B32A78">
      <w:pPr>
        <w:pStyle w:val="ListParagraph"/>
        <w:numPr>
          <w:ilvl w:val="0"/>
          <w:numId w:val="2"/>
        </w:numPr>
      </w:pPr>
      <w:proofErr w:type="spellStart"/>
      <w:r w:rsidRPr="00E64328">
        <w:t>Testing</w:t>
      </w:r>
      <w:proofErr w:type="spellEnd"/>
      <w:r w:rsidRPr="00E64328">
        <w:t xml:space="preserve"> der Umgebung</w:t>
      </w:r>
    </w:p>
    <w:p w14:paraId="19B3CB25" w14:textId="4499C774" w:rsidR="008568E4" w:rsidRPr="00E64328" w:rsidRDefault="008568E4" w:rsidP="00B32A78">
      <w:pPr>
        <w:pStyle w:val="ListParagraph"/>
        <w:numPr>
          <w:ilvl w:val="0"/>
          <w:numId w:val="2"/>
        </w:numPr>
      </w:pPr>
      <w:r w:rsidRPr="00E64328">
        <w:t>Frontend erstellen</w:t>
      </w:r>
    </w:p>
    <w:p w14:paraId="4E8CC8E2" w14:textId="77777777" w:rsidR="008568E4" w:rsidRPr="00217CE3" w:rsidRDefault="008568E4" w:rsidP="006957E4">
      <w:pPr>
        <w:pStyle w:val="ListParagraph"/>
      </w:pPr>
    </w:p>
    <w:p w14:paraId="66424353" w14:textId="77777777" w:rsidR="008129E2" w:rsidRPr="00E64328" w:rsidRDefault="008129E2" w:rsidP="008129E2"/>
    <w:p w14:paraId="171DAAE2" w14:textId="77777777" w:rsidR="008129E2" w:rsidRPr="00E64328" w:rsidRDefault="008129E2" w:rsidP="008129E2">
      <w:pPr>
        <w:pStyle w:val="Heading1"/>
      </w:pPr>
      <w:bookmarkStart w:id="2" w:name="_Toc51357927"/>
      <w:bookmarkStart w:id="3" w:name="_Toc56190452"/>
      <w:r w:rsidRPr="00E64328">
        <w:t>Arbeitspakete</w:t>
      </w:r>
      <w:bookmarkEnd w:id="2"/>
      <w:bookmarkEnd w:id="3"/>
    </w:p>
    <w:p w14:paraId="0D7F07FF" w14:textId="2361697C" w:rsidR="006456E2" w:rsidRDefault="006456E2" w:rsidP="00E64328">
      <w:r>
        <w:t>Für das Projekt werden folgende Arbeitspakete definiert:</w:t>
      </w:r>
    </w:p>
    <w:p w14:paraId="271C5539" w14:textId="79D6BB91" w:rsidR="006456E2" w:rsidRDefault="005242AD" w:rsidP="006456E2">
      <w:pPr>
        <w:pStyle w:val="ListParagraph"/>
        <w:numPr>
          <w:ilvl w:val="0"/>
          <w:numId w:val="11"/>
        </w:numPr>
      </w:pPr>
      <w:r>
        <w:t>Problemanalyse</w:t>
      </w:r>
    </w:p>
    <w:p w14:paraId="3DE698B8" w14:textId="56372F25" w:rsidR="005242AD" w:rsidRDefault="005242AD" w:rsidP="005242AD">
      <w:pPr>
        <w:pStyle w:val="ListParagraph"/>
        <w:numPr>
          <w:ilvl w:val="0"/>
          <w:numId w:val="11"/>
        </w:numPr>
      </w:pPr>
      <w:r>
        <w:t>Ausarbeitung Lösungsvarianten</w:t>
      </w:r>
    </w:p>
    <w:p w14:paraId="1E1892BC" w14:textId="2DAF88DB" w:rsidR="005242AD" w:rsidRDefault="005242AD" w:rsidP="005242AD">
      <w:pPr>
        <w:pStyle w:val="ListParagraph"/>
        <w:numPr>
          <w:ilvl w:val="1"/>
          <w:numId w:val="11"/>
        </w:numPr>
      </w:pPr>
      <w:r>
        <w:t>Online oder offline</w:t>
      </w:r>
    </w:p>
    <w:p w14:paraId="2BCB28B8" w14:textId="6E74DFFE" w:rsidR="005242AD" w:rsidRDefault="005242AD" w:rsidP="005242AD">
      <w:pPr>
        <w:pStyle w:val="ListParagraph"/>
        <w:numPr>
          <w:ilvl w:val="1"/>
          <w:numId w:val="11"/>
        </w:numPr>
      </w:pPr>
      <w:r>
        <w:t>Mögliche Programmiersprachen</w:t>
      </w:r>
    </w:p>
    <w:p w14:paraId="14C1F402" w14:textId="2BD73E8E" w:rsidR="005242AD" w:rsidRDefault="00603C6B" w:rsidP="005242AD">
      <w:pPr>
        <w:pStyle w:val="ListParagraph"/>
        <w:numPr>
          <w:ilvl w:val="1"/>
          <w:numId w:val="11"/>
        </w:numPr>
      </w:pPr>
      <w:r>
        <w:t>Mögliche Datenbanken</w:t>
      </w:r>
    </w:p>
    <w:p w14:paraId="7B87960A" w14:textId="4AAD3F86" w:rsidR="00603C6B" w:rsidRDefault="00603C6B" w:rsidP="00603C6B">
      <w:pPr>
        <w:pStyle w:val="ListParagraph"/>
        <w:numPr>
          <w:ilvl w:val="0"/>
          <w:numId w:val="11"/>
        </w:numPr>
      </w:pPr>
      <w:r>
        <w:t>Auswahl finale Lösungsvariante</w:t>
      </w:r>
    </w:p>
    <w:p w14:paraId="736AC275" w14:textId="1894690B" w:rsidR="00603C6B" w:rsidRDefault="00603C6B" w:rsidP="00603C6B">
      <w:pPr>
        <w:pStyle w:val="ListParagraph"/>
        <w:numPr>
          <w:ilvl w:val="1"/>
          <w:numId w:val="11"/>
        </w:numPr>
      </w:pPr>
      <w:r>
        <w:t>Erstellung ERM</w:t>
      </w:r>
    </w:p>
    <w:p w14:paraId="108E7CFA" w14:textId="7CD886D7" w:rsidR="00603C6B" w:rsidRDefault="00C279AF" w:rsidP="00603C6B">
      <w:pPr>
        <w:pStyle w:val="ListParagraph"/>
        <w:numPr>
          <w:ilvl w:val="1"/>
          <w:numId w:val="11"/>
        </w:numPr>
      </w:pPr>
      <w:r>
        <w:t xml:space="preserve">Planung des </w:t>
      </w:r>
      <w:proofErr w:type="spellStart"/>
      <w:r>
        <w:t>Frontends</w:t>
      </w:r>
      <w:proofErr w:type="spellEnd"/>
    </w:p>
    <w:p w14:paraId="19B9EC4E" w14:textId="70A7A702" w:rsidR="00E4431D" w:rsidRDefault="00E4431D" w:rsidP="00E4431D">
      <w:pPr>
        <w:pStyle w:val="ListParagraph"/>
        <w:numPr>
          <w:ilvl w:val="0"/>
          <w:numId w:val="11"/>
        </w:numPr>
      </w:pPr>
      <w:r>
        <w:t>Erstellung der Datenbank</w:t>
      </w:r>
    </w:p>
    <w:p w14:paraId="6ABEFB39" w14:textId="5868CC62" w:rsidR="00E4431D" w:rsidRDefault="00E4431D" w:rsidP="00E4431D">
      <w:pPr>
        <w:pStyle w:val="ListParagraph"/>
        <w:numPr>
          <w:ilvl w:val="0"/>
          <w:numId w:val="11"/>
        </w:numPr>
      </w:pPr>
      <w:r>
        <w:t>Programmierung PHP</w:t>
      </w:r>
    </w:p>
    <w:p w14:paraId="4775C031" w14:textId="3C42E09B" w:rsidR="00E4431D" w:rsidRDefault="00E4431D" w:rsidP="00E4431D">
      <w:pPr>
        <w:pStyle w:val="ListParagraph"/>
        <w:numPr>
          <w:ilvl w:val="0"/>
          <w:numId w:val="11"/>
        </w:numPr>
      </w:pPr>
      <w:r>
        <w:t>Ausarbeiten Test-Szenarien</w:t>
      </w:r>
    </w:p>
    <w:p w14:paraId="6CAF78B7" w14:textId="3D4EE5BD" w:rsidR="005344A9" w:rsidRDefault="005344A9" w:rsidP="00E4431D">
      <w:pPr>
        <w:pStyle w:val="ListParagraph"/>
        <w:numPr>
          <w:ilvl w:val="0"/>
          <w:numId w:val="11"/>
        </w:numPr>
      </w:pPr>
      <w:r>
        <w:t>Testen</w:t>
      </w:r>
    </w:p>
    <w:p w14:paraId="16D06226" w14:textId="7E05EA31" w:rsidR="005344A9" w:rsidRDefault="005344A9" w:rsidP="00E4431D">
      <w:pPr>
        <w:pStyle w:val="ListParagraph"/>
        <w:numPr>
          <w:ilvl w:val="0"/>
          <w:numId w:val="11"/>
        </w:numPr>
      </w:pPr>
      <w:r>
        <w:t>Dokumentation</w:t>
      </w:r>
    </w:p>
    <w:p w14:paraId="43F64C5E" w14:textId="44929232" w:rsidR="005344A9" w:rsidRDefault="005344A9" w:rsidP="005344A9">
      <w:pPr>
        <w:pStyle w:val="ListParagraph"/>
        <w:numPr>
          <w:ilvl w:val="1"/>
          <w:numId w:val="11"/>
        </w:numPr>
      </w:pPr>
      <w:r>
        <w:t>Kontextdiagramm</w:t>
      </w:r>
    </w:p>
    <w:p w14:paraId="45FF5830" w14:textId="55BE91D1" w:rsidR="005344A9" w:rsidRDefault="005344A9" w:rsidP="005344A9">
      <w:pPr>
        <w:pStyle w:val="ListParagraph"/>
        <w:numPr>
          <w:ilvl w:val="1"/>
          <w:numId w:val="11"/>
        </w:numPr>
      </w:pPr>
      <w:r>
        <w:t>Use Case Diagramm</w:t>
      </w:r>
    </w:p>
    <w:p w14:paraId="0AECE030" w14:textId="50939F58" w:rsidR="005344A9" w:rsidRDefault="005344A9" w:rsidP="005344A9">
      <w:pPr>
        <w:pStyle w:val="ListParagraph"/>
        <w:numPr>
          <w:ilvl w:val="1"/>
          <w:numId w:val="11"/>
        </w:numPr>
      </w:pPr>
      <w:r>
        <w:t>Klassendiagramm</w:t>
      </w:r>
    </w:p>
    <w:p w14:paraId="4A54C16B" w14:textId="50EBBE10" w:rsidR="005344A9" w:rsidRDefault="005344A9" w:rsidP="005344A9">
      <w:pPr>
        <w:pStyle w:val="ListParagraph"/>
        <w:numPr>
          <w:ilvl w:val="1"/>
          <w:numId w:val="11"/>
        </w:numPr>
      </w:pPr>
      <w:r>
        <w:t>Sequenzdiagramm</w:t>
      </w:r>
    </w:p>
    <w:p w14:paraId="1E7AD82B" w14:textId="6AB5A66D" w:rsidR="005344A9" w:rsidRDefault="005344A9" w:rsidP="005344A9">
      <w:pPr>
        <w:pStyle w:val="ListParagraph"/>
        <w:numPr>
          <w:ilvl w:val="1"/>
          <w:numId w:val="11"/>
        </w:numPr>
      </w:pPr>
      <w:r>
        <w:t>Arbeitspakete erstellen</w:t>
      </w:r>
    </w:p>
    <w:p w14:paraId="282C6FA3" w14:textId="77777777" w:rsidR="006456E2" w:rsidRDefault="006456E2" w:rsidP="00E64328"/>
    <w:p w14:paraId="437EAEB6" w14:textId="04FE3B0F" w:rsidR="00C516A2" w:rsidRPr="00E64328" w:rsidRDefault="00E64328" w:rsidP="00E64328">
      <w:r w:rsidRPr="00E64328">
        <w:t>Fabian:</w:t>
      </w:r>
    </w:p>
    <w:p w14:paraId="4E057C42" w14:textId="121CD541" w:rsidR="00E64328" w:rsidRPr="00E64328" w:rsidRDefault="00E64328" w:rsidP="00E64328">
      <w:pPr>
        <w:pStyle w:val="ListParagraph"/>
        <w:numPr>
          <w:ilvl w:val="0"/>
          <w:numId w:val="6"/>
        </w:numPr>
      </w:pPr>
      <w:r w:rsidRPr="00E64328">
        <w:t>Kontextdiagramm</w:t>
      </w:r>
    </w:p>
    <w:p w14:paraId="35F2763B" w14:textId="30AF37EF" w:rsidR="00E64328" w:rsidRPr="008B5376" w:rsidRDefault="00F046AA" w:rsidP="00E64328">
      <w:pPr>
        <w:pStyle w:val="ListParagraph"/>
        <w:numPr>
          <w:ilvl w:val="0"/>
          <w:numId w:val="6"/>
        </w:numPr>
      </w:pPr>
      <w:r>
        <w:t>Use Case Diagramm</w:t>
      </w:r>
    </w:p>
    <w:p w14:paraId="31EBEC35" w14:textId="77777777" w:rsidR="004A6E8D" w:rsidRPr="004A6E8D" w:rsidRDefault="004A6E8D" w:rsidP="004A6E8D">
      <w:pPr>
        <w:pStyle w:val="ListParagraph"/>
        <w:numPr>
          <w:ilvl w:val="0"/>
          <w:numId w:val="6"/>
        </w:numPr>
        <w:rPr>
          <w:strike/>
        </w:rPr>
      </w:pPr>
      <w:r w:rsidRPr="004A6E8D">
        <w:rPr>
          <w:strike/>
        </w:rPr>
        <w:t>Lösungsvarianten zusammen erarbeiten</w:t>
      </w:r>
    </w:p>
    <w:p w14:paraId="5EB051BF" w14:textId="3C568F58" w:rsidR="00F046AA" w:rsidRPr="006213BD" w:rsidRDefault="006213BD" w:rsidP="00E64328">
      <w:pPr>
        <w:pStyle w:val="ListParagraph"/>
        <w:numPr>
          <w:ilvl w:val="0"/>
          <w:numId w:val="6"/>
        </w:numPr>
        <w:rPr>
          <w:strike/>
        </w:rPr>
      </w:pPr>
      <w:r w:rsidRPr="006213BD">
        <w:rPr>
          <w:strike/>
        </w:rPr>
        <w:t>ERM</w:t>
      </w:r>
    </w:p>
    <w:p w14:paraId="1555A430" w14:textId="77777777" w:rsidR="00E64328" w:rsidRPr="00E64328" w:rsidRDefault="00E64328" w:rsidP="00E64328"/>
    <w:p w14:paraId="3A2C2AD9" w14:textId="77777777" w:rsidR="00E64328" w:rsidRPr="00E64328" w:rsidRDefault="00E64328" w:rsidP="00E64328"/>
    <w:p w14:paraId="50E93ED3" w14:textId="14E20AF0" w:rsidR="00E64328" w:rsidRPr="00E64328" w:rsidRDefault="00E64328" w:rsidP="00E64328">
      <w:r w:rsidRPr="00E64328">
        <w:t>Marc:</w:t>
      </w:r>
    </w:p>
    <w:p w14:paraId="7386F4EF" w14:textId="14E865C2" w:rsidR="00F046AA" w:rsidRPr="004A6E8D" w:rsidRDefault="00D93822" w:rsidP="00F046AA">
      <w:pPr>
        <w:pStyle w:val="ListParagraph"/>
        <w:numPr>
          <w:ilvl w:val="0"/>
          <w:numId w:val="5"/>
        </w:numPr>
        <w:rPr>
          <w:strike/>
        </w:rPr>
      </w:pPr>
      <w:r w:rsidRPr="004A6E8D">
        <w:rPr>
          <w:strike/>
        </w:rPr>
        <w:t>Situationsanalyse</w:t>
      </w:r>
    </w:p>
    <w:p w14:paraId="6907D6DE" w14:textId="47CF517C" w:rsidR="008B5376" w:rsidRPr="004A6E8D" w:rsidRDefault="008B5376" w:rsidP="00E64328">
      <w:pPr>
        <w:pStyle w:val="ListParagraph"/>
        <w:numPr>
          <w:ilvl w:val="0"/>
          <w:numId w:val="5"/>
        </w:numPr>
        <w:rPr>
          <w:strike/>
        </w:rPr>
      </w:pPr>
      <w:r w:rsidRPr="004A6E8D">
        <w:rPr>
          <w:strike/>
        </w:rPr>
        <w:t>Stakeholder-Analyse</w:t>
      </w:r>
    </w:p>
    <w:p w14:paraId="5CDAA73A" w14:textId="121E6A48" w:rsidR="00F046AA" w:rsidRPr="004A6E8D" w:rsidRDefault="004A6E8D" w:rsidP="00996D54">
      <w:pPr>
        <w:pStyle w:val="ListParagraph"/>
        <w:numPr>
          <w:ilvl w:val="0"/>
          <w:numId w:val="5"/>
        </w:numPr>
        <w:rPr>
          <w:strike/>
        </w:rPr>
      </w:pPr>
      <w:r w:rsidRPr="004A6E8D">
        <w:rPr>
          <w:strike/>
        </w:rPr>
        <w:t>Lösungsvarianten zusammen erarbeiten</w:t>
      </w:r>
    </w:p>
    <w:p w14:paraId="7E67B1CF" w14:textId="756FEEC3" w:rsidR="008B5376" w:rsidRDefault="004A6E8D" w:rsidP="00E64328">
      <w:pPr>
        <w:pStyle w:val="ListParagraph"/>
        <w:numPr>
          <w:ilvl w:val="0"/>
          <w:numId w:val="5"/>
        </w:numPr>
      </w:pPr>
      <w:r>
        <w:t>Lösungsvarianten finalisieren</w:t>
      </w:r>
    </w:p>
    <w:p w14:paraId="27EBDC3E" w14:textId="7204DB55" w:rsidR="006B687C" w:rsidRPr="00BC0B40" w:rsidRDefault="00017E48" w:rsidP="006B687C">
      <w:pPr>
        <w:pStyle w:val="ListParagraph"/>
        <w:numPr>
          <w:ilvl w:val="0"/>
          <w:numId w:val="5"/>
        </w:numPr>
        <w:rPr>
          <w:strike/>
        </w:rPr>
      </w:pPr>
      <w:r w:rsidRPr="00BC0B40">
        <w:rPr>
          <w:strike/>
        </w:rPr>
        <w:t>Arbeitspakete erstellen</w:t>
      </w:r>
    </w:p>
    <w:p w14:paraId="47B197B1" w14:textId="37E78A4A" w:rsidR="006213BD" w:rsidRPr="006213BD" w:rsidRDefault="006213BD" w:rsidP="00E64328">
      <w:pPr>
        <w:pStyle w:val="ListParagraph"/>
        <w:numPr>
          <w:ilvl w:val="0"/>
          <w:numId w:val="5"/>
        </w:numPr>
        <w:rPr>
          <w:strike/>
        </w:rPr>
      </w:pPr>
      <w:r w:rsidRPr="006213BD">
        <w:rPr>
          <w:strike/>
        </w:rPr>
        <w:t>ERM</w:t>
      </w:r>
    </w:p>
    <w:p w14:paraId="57C23890" w14:textId="77777777" w:rsidR="00B034CE" w:rsidRPr="00E64328" w:rsidRDefault="00B034CE" w:rsidP="008129E2"/>
    <w:p w14:paraId="484873CA" w14:textId="77777777" w:rsidR="00C516A2" w:rsidRPr="00E64328" w:rsidRDefault="00C516A2" w:rsidP="008129E2"/>
    <w:p w14:paraId="6BBE2365" w14:textId="42A46185" w:rsidR="00121D43" w:rsidRDefault="00121D43">
      <w:r>
        <w:br w:type="page"/>
      </w:r>
    </w:p>
    <w:p w14:paraId="4BC413DF" w14:textId="77777777" w:rsidR="008129E2" w:rsidRPr="00E64328" w:rsidRDefault="008129E2" w:rsidP="008129E2">
      <w:pPr>
        <w:pStyle w:val="Heading1"/>
      </w:pPr>
      <w:bookmarkStart w:id="4" w:name="_Toc51357928"/>
      <w:bookmarkStart w:id="5" w:name="_Toc56190453"/>
      <w:r w:rsidRPr="00E64328">
        <w:t>Situationsanalyse</w:t>
      </w:r>
      <w:bookmarkEnd w:id="4"/>
      <w:bookmarkEnd w:id="5"/>
    </w:p>
    <w:p w14:paraId="47926097" w14:textId="06FAB9B0" w:rsidR="00121D43" w:rsidRDefault="005642E6" w:rsidP="008129E2">
      <w:r>
        <w:t>Unser Kunde ist ein</w:t>
      </w:r>
      <w:r w:rsidR="00FE4074">
        <w:t xml:space="preserve"> Start-Up, welches sich zum Ziel gemacht hat, den Wochenmarkt unter Einhaltung von ökologischen Kriterien wieder zu beleben.</w:t>
      </w:r>
    </w:p>
    <w:p w14:paraId="5BB24A23" w14:textId="006CA148" w:rsidR="00FE4074" w:rsidRDefault="00696CEB" w:rsidP="008129E2">
      <w:r>
        <w:t>Dabei sollen Anbieter darauf überprüft werden, dass sämtliche Produkte ökologisch Nachhaltig produziert werden.</w:t>
      </w:r>
    </w:p>
    <w:p w14:paraId="6273EC18" w14:textId="2A55FF27" w:rsidR="0041235B" w:rsidRDefault="00902DC7" w:rsidP="008129E2">
      <w:r>
        <w:t xml:space="preserve">Um dies zu gewährleisten, werden Anbieter erst provisorisch aufgenommen, nachdem sie </w:t>
      </w:r>
      <w:r w:rsidR="00E52CE0">
        <w:t>einen Anmeldeprozess durchlaufen haben.</w:t>
      </w:r>
    </w:p>
    <w:p w14:paraId="402A4785" w14:textId="7D8428F1" w:rsidR="00E52CE0" w:rsidRDefault="00E52CE0" w:rsidP="008129E2">
      <w:r>
        <w:t>Danach haben diese die Möglichkeit, für 2 Monate an einem Standort einen Stand zu betreiben. Diesen müssen Sie im Voraus bezahlen.</w:t>
      </w:r>
    </w:p>
    <w:p w14:paraId="5223AFDE" w14:textId="08FA3E40" w:rsidR="00E52CE0" w:rsidRDefault="00D83E1A" w:rsidP="008129E2">
      <w:r>
        <w:t>Während dieser 2 Monate wird der Stand mindestens 2 mal überprüft, um die ökologische Nachhaltigkeit zu gewährleisten.</w:t>
      </w:r>
    </w:p>
    <w:p w14:paraId="0332D5E6" w14:textId="27BD5D57" w:rsidR="00D83E1A" w:rsidRDefault="00671B30" w:rsidP="008129E2">
      <w:r>
        <w:t>Wenn er die Probezeit besteht, kann er als normales Mitglied ein</w:t>
      </w:r>
      <w:r w:rsidR="00FC681F">
        <w:t>es der folgenden</w:t>
      </w:r>
      <w:r>
        <w:t xml:space="preserve"> Abonnement</w:t>
      </w:r>
      <w:r w:rsidR="00FC681F">
        <w:t>e</w:t>
      </w:r>
      <w:r>
        <w:t xml:space="preserve"> lösen</w:t>
      </w:r>
      <w:r w:rsidR="00FC681F">
        <w:t>:</w:t>
      </w:r>
    </w:p>
    <w:p w14:paraId="11D632C6" w14:textId="5533416E" w:rsidR="00FC681F" w:rsidRDefault="00FC681F" w:rsidP="00FC681F">
      <w:pPr>
        <w:pStyle w:val="ListParagraph"/>
        <w:numPr>
          <w:ilvl w:val="0"/>
          <w:numId w:val="8"/>
        </w:numPr>
      </w:pPr>
      <w:r>
        <w:t>Standmiete an einem Standort für 12 Monate</w:t>
      </w:r>
    </w:p>
    <w:p w14:paraId="2A62048F" w14:textId="2D12D73F" w:rsidR="00FC681F" w:rsidRDefault="00FC681F" w:rsidP="00FC681F">
      <w:pPr>
        <w:pStyle w:val="ListParagraph"/>
        <w:numPr>
          <w:ilvl w:val="0"/>
          <w:numId w:val="8"/>
        </w:numPr>
      </w:pPr>
      <w:r>
        <w:t xml:space="preserve">Standmiete an bis zu 3 Standorten für </w:t>
      </w:r>
      <w:r w:rsidR="001A6703">
        <w:t>6 Monate</w:t>
      </w:r>
    </w:p>
    <w:p w14:paraId="2BB39C27" w14:textId="031011C8" w:rsidR="00696CEB" w:rsidRDefault="00DE2536" w:rsidP="008129E2">
      <w:r>
        <w:t xml:space="preserve">Unsere Aufgabe ist es, dem Kunden ein System zu bauen, welches ihm </w:t>
      </w:r>
      <w:r w:rsidR="00AA68A0">
        <w:t>folgende Aufgaben übernimmt:</w:t>
      </w:r>
    </w:p>
    <w:p w14:paraId="1A86D790" w14:textId="0271C147" w:rsidR="00AA68A0" w:rsidRDefault="00AA68A0" w:rsidP="00AA68A0">
      <w:pPr>
        <w:pStyle w:val="ListParagraph"/>
        <w:numPr>
          <w:ilvl w:val="0"/>
          <w:numId w:val="7"/>
        </w:numPr>
      </w:pPr>
      <w:r>
        <w:t>Verwaltung der einzelnen Mitglieder (Anbieter</w:t>
      </w:r>
      <w:r w:rsidR="00E129E9">
        <w:t xml:space="preserve"> von Waren und Standort-Besitzer)</w:t>
      </w:r>
    </w:p>
    <w:p w14:paraId="61108174" w14:textId="7D2E9DE7" w:rsidR="00E129E9" w:rsidRDefault="00E129E9" w:rsidP="00AA68A0">
      <w:pPr>
        <w:pStyle w:val="ListParagraph"/>
        <w:numPr>
          <w:ilvl w:val="0"/>
          <w:numId w:val="7"/>
        </w:numPr>
      </w:pPr>
      <w:r>
        <w:t>Erfassung und Aktualisierung des</w:t>
      </w:r>
      <w:r w:rsidR="0041235B">
        <w:t xml:space="preserve"> </w:t>
      </w:r>
      <w:r>
        <w:t>Prüfstatus der Anbieter</w:t>
      </w:r>
      <w:r w:rsidR="0041235B">
        <w:t xml:space="preserve"> nach Qualitätsmerkmalen</w:t>
      </w:r>
    </w:p>
    <w:p w14:paraId="104F899C" w14:textId="59A764C7" w:rsidR="00E129E9" w:rsidRDefault="00902DC7" w:rsidP="00AA68A0">
      <w:pPr>
        <w:pStyle w:val="ListParagraph"/>
        <w:numPr>
          <w:ilvl w:val="0"/>
          <w:numId w:val="7"/>
        </w:numPr>
      </w:pPr>
      <w:r>
        <w:t>Abrechnung der geleisteten Einsätze</w:t>
      </w:r>
    </w:p>
    <w:p w14:paraId="05D2018F" w14:textId="76C78D96" w:rsidR="00902DC7" w:rsidRDefault="00902DC7" w:rsidP="00AA68A0">
      <w:pPr>
        <w:pStyle w:val="ListParagraph"/>
        <w:numPr>
          <w:ilvl w:val="0"/>
          <w:numId w:val="7"/>
        </w:numPr>
      </w:pPr>
      <w:r>
        <w:t>Verwaltung der Standort-Belegung nach Datum</w:t>
      </w:r>
    </w:p>
    <w:p w14:paraId="608FB857" w14:textId="15096B01" w:rsidR="007C2F9E" w:rsidRDefault="007C2F9E" w:rsidP="007C2F9E"/>
    <w:p w14:paraId="255ACA99" w14:textId="5FBA958F" w:rsidR="007C2F9E" w:rsidRDefault="007C2F9E" w:rsidP="007C2F9E">
      <w:r>
        <w:t xml:space="preserve">Da es sich beim Kunden um ein Start-Up handelt, welches kein grosses Kapital und wenig technisches </w:t>
      </w:r>
      <w:proofErr w:type="spellStart"/>
      <w:r>
        <w:t>Know-How</w:t>
      </w:r>
      <w:proofErr w:type="spellEnd"/>
      <w:r>
        <w:t xml:space="preserve"> besitzt</w:t>
      </w:r>
      <w:r w:rsidR="004E46C8">
        <w:t>, muss das System folgende Kriterien erfüllen:</w:t>
      </w:r>
    </w:p>
    <w:p w14:paraId="140889C2" w14:textId="441F53EE" w:rsidR="004E46C8" w:rsidRDefault="004E46C8" w:rsidP="004E46C8">
      <w:pPr>
        <w:pStyle w:val="ListParagraph"/>
        <w:numPr>
          <w:ilvl w:val="0"/>
          <w:numId w:val="9"/>
        </w:numPr>
      </w:pPr>
      <w:r>
        <w:t>Einfach zu bedienen</w:t>
      </w:r>
    </w:p>
    <w:p w14:paraId="00E3AEFA" w14:textId="5012FC2B" w:rsidR="004E46C8" w:rsidRDefault="004E46C8" w:rsidP="004E46C8">
      <w:pPr>
        <w:pStyle w:val="ListParagraph"/>
        <w:numPr>
          <w:ilvl w:val="0"/>
          <w:numId w:val="9"/>
        </w:numPr>
      </w:pPr>
      <w:r>
        <w:t>Robust gegen Fehleingaben</w:t>
      </w:r>
    </w:p>
    <w:p w14:paraId="0360EF97" w14:textId="50AAA91F" w:rsidR="004E46C8" w:rsidRDefault="004E46C8" w:rsidP="004E46C8">
      <w:pPr>
        <w:pStyle w:val="ListParagraph"/>
        <w:numPr>
          <w:ilvl w:val="0"/>
          <w:numId w:val="9"/>
        </w:numPr>
      </w:pPr>
      <w:r>
        <w:t>Günstig in Beschaffung und Unterhalt</w:t>
      </w:r>
    </w:p>
    <w:p w14:paraId="3E26ED64" w14:textId="77777777" w:rsidR="004E46C8" w:rsidRDefault="004E46C8">
      <w:r>
        <w:br w:type="page"/>
      </w:r>
    </w:p>
    <w:p w14:paraId="44F9FCC6" w14:textId="77777777" w:rsidR="008129E2" w:rsidRPr="00E64328" w:rsidRDefault="008129E2" w:rsidP="008129E2">
      <w:pPr>
        <w:pStyle w:val="Heading1"/>
      </w:pPr>
      <w:bookmarkStart w:id="6" w:name="_Toc51357929"/>
      <w:bookmarkStart w:id="7" w:name="_Toc56190454"/>
      <w:r w:rsidRPr="00E64328">
        <w:t>Stakeholderanalyse</w:t>
      </w:r>
      <w:bookmarkEnd w:id="6"/>
      <w:bookmarkEnd w:id="7"/>
    </w:p>
    <w:p w14:paraId="456307CE" w14:textId="77777777" w:rsidR="008129E2" w:rsidRPr="00E64328" w:rsidRDefault="008129E2" w:rsidP="008129E2"/>
    <w:tbl>
      <w:tblPr>
        <w:tblStyle w:val="Tabelle"/>
        <w:tblW w:w="9385" w:type="dxa"/>
        <w:tblLayout w:type="fixed"/>
        <w:tblLook w:val="04A0" w:firstRow="1" w:lastRow="0" w:firstColumn="1" w:lastColumn="0" w:noHBand="0" w:noVBand="1"/>
      </w:tblPr>
      <w:tblGrid>
        <w:gridCol w:w="808"/>
        <w:gridCol w:w="1773"/>
        <w:gridCol w:w="1417"/>
        <w:gridCol w:w="1418"/>
        <w:gridCol w:w="3969"/>
      </w:tblGrid>
      <w:tr w:rsidR="008129E2" w:rsidRPr="00E64328" w14:paraId="74F1FC5F" w14:textId="77777777" w:rsidTr="00812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tcW w:w="80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032F3571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Nr.</w:t>
            </w:r>
          </w:p>
        </w:tc>
        <w:tc>
          <w:tcPr>
            <w:tcW w:w="1773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4521EE17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Stakeholder</w:t>
            </w:r>
          </w:p>
        </w:tc>
        <w:tc>
          <w:tcPr>
            <w:tcW w:w="1417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41B7D17C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lang w:eastAsia="de-DE"/>
              </w:rPr>
            </w:pPr>
            <w:r w:rsidRPr="00E64328">
              <w:rPr>
                <w:rFonts w:eastAsia="Times New Roman" w:cs="Arial"/>
                <w:lang w:eastAsia="de-DE"/>
              </w:rPr>
              <w:t>Einfluss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43EC4675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Haltung</w:t>
            </w: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5A57CA1F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Massnahme</w:t>
            </w:r>
          </w:p>
        </w:tc>
      </w:tr>
      <w:tr w:rsidR="008129E2" w:rsidRPr="00E64328" w14:paraId="04537113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026BC50C" w14:textId="77777777" w:rsidR="008129E2" w:rsidRPr="00E64328" w:rsidRDefault="008129E2" w:rsidP="008129E2">
            <w:r w:rsidRPr="00E64328">
              <w:t>1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7B730CA3" w14:textId="5D52C507" w:rsidR="008129E2" w:rsidRPr="00E64328" w:rsidRDefault="005D2F8F" w:rsidP="008129E2">
            <w:r>
              <w:t>Auftraggeber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B8BAAA" w14:textId="548AFB4C" w:rsidR="008129E2" w:rsidRPr="00E64328" w:rsidRDefault="00C93D57" w:rsidP="008129E2">
            <w:r>
              <w:t>Gross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4DDB019" w14:textId="299BA34C" w:rsidR="008129E2" w:rsidRPr="00E64328" w:rsidRDefault="00C93D57" w:rsidP="008129E2">
            <w:pPr>
              <w:jc w:val="both"/>
            </w:pPr>
            <w:r>
              <w:t>Positiv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7B98C97" w14:textId="37412CFB" w:rsidR="008129E2" w:rsidRPr="00E64328" w:rsidRDefault="003108D1" w:rsidP="008129E2">
            <w:r>
              <w:t>Einfach zu wartendes System</w:t>
            </w:r>
            <w:r w:rsidR="00A02088">
              <w:t xml:space="preserve"> anbieten</w:t>
            </w:r>
          </w:p>
        </w:tc>
      </w:tr>
      <w:tr w:rsidR="008129E2" w:rsidRPr="00E64328" w14:paraId="6D6955FF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10258ED1" w14:textId="77777777" w:rsidR="008129E2" w:rsidRPr="00E64328" w:rsidRDefault="008129E2" w:rsidP="008129E2">
            <w:r w:rsidRPr="00E64328">
              <w:t>2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0BE4A226" w14:textId="4D87DE9B" w:rsidR="008129E2" w:rsidRPr="00E64328" w:rsidRDefault="005D2F8F" w:rsidP="008129E2">
            <w:r>
              <w:t>Anbieter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D2D4473" w14:textId="3D2FD9C8" w:rsidR="008129E2" w:rsidRPr="00E64328" w:rsidRDefault="004608E8" w:rsidP="008129E2">
            <w:r>
              <w:t>Mittel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CA7D5E8" w14:textId="66212836" w:rsidR="008129E2" w:rsidRPr="00E64328" w:rsidRDefault="00C93D57" w:rsidP="008129E2">
            <w:pPr>
              <w:jc w:val="both"/>
            </w:pPr>
            <w:r>
              <w:t>Positiv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DC5EEDC" w14:textId="2C90F623" w:rsidR="008129E2" w:rsidRPr="00E64328" w:rsidRDefault="00D2262B" w:rsidP="008129E2">
            <w:r>
              <w:t>Stabiles System ohne Fehlinformationen liefern</w:t>
            </w:r>
          </w:p>
        </w:tc>
      </w:tr>
      <w:tr w:rsidR="008129E2" w:rsidRPr="00E64328" w14:paraId="6E712794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7D14FCF0" w14:textId="77777777" w:rsidR="008129E2" w:rsidRPr="00E64328" w:rsidRDefault="008129E2" w:rsidP="008129E2">
            <w:r w:rsidRPr="00E64328">
              <w:t>3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29387335" w14:textId="5AB247E8" w:rsidR="008129E2" w:rsidRPr="00E64328" w:rsidRDefault="004608E8" w:rsidP="008129E2">
            <w:r>
              <w:t>Standort-Besitzer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5A88102" w14:textId="7CF156A3" w:rsidR="008129E2" w:rsidRPr="00E64328" w:rsidRDefault="004608E8" w:rsidP="008129E2">
            <w:r>
              <w:t>Mittel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C6A11E0" w14:textId="78904B68" w:rsidR="008129E2" w:rsidRPr="00E64328" w:rsidRDefault="00C93D57" w:rsidP="008129E2">
            <w:pPr>
              <w:jc w:val="both"/>
            </w:pPr>
            <w:r>
              <w:t>Neutral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C3CAACB" w14:textId="28DE5BC8" w:rsidR="008129E2" w:rsidRPr="00E64328" w:rsidRDefault="000C0E2A" w:rsidP="008129E2">
            <w:r>
              <w:t>Keine Überbuchungen zulassen</w:t>
            </w:r>
          </w:p>
        </w:tc>
      </w:tr>
      <w:tr w:rsidR="008129E2" w:rsidRPr="00E64328" w14:paraId="270164E7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06084018" w14:textId="77777777" w:rsidR="008129E2" w:rsidRPr="00E64328" w:rsidRDefault="008129E2" w:rsidP="008129E2">
            <w:r w:rsidRPr="00E64328">
              <w:t>4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058F9EC8" w14:textId="1BD42D31" w:rsidR="008129E2" w:rsidRPr="00E64328" w:rsidRDefault="004608E8" w:rsidP="008129E2">
            <w:r>
              <w:t>Kunden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1CB0BC3" w14:textId="7E91B430" w:rsidR="008129E2" w:rsidRPr="00E64328" w:rsidRDefault="004608E8" w:rsidP="008129E2">
            <w:r>
              <w:t>Niedrig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8F1F05" w14:textId="10D00CF9" w:rsidR="008129E2" w:rsidRPr="00E64328" w:rsidRDefault="00C93D57" w:rsidP="008129E2">
            <w:r>
              <w:t>Neutral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EA5BAF0" w14:textId="44A3F1F6" w:rsidR="008129E2" w:rsidRPr="00E64328" w:rsidRDefault="00C93D57" w:rsidP="008129E2">
            <w:r>
              <w:t>Gute Arbeit leisten</w:t>
            </w:r>
          </w:p>
        </w:tc>
      </w:tr>
    </w:tbl>
    <w:p w14:paraId="7B88B1FA" w14:textId="77777777" w:rsidR="008129E2" w:rsidRPr="00E64328" w:rsidRDefault="008129E2" w:rsidP="008129E2">
      <w:pPr>
        <w:ind w:left="360"/>
      </w:pPr>
    </w:p>
    <w:p w14:paraId="4620CFA3" w14:textId="77777777" w:rsidR="008129E2" w:rsidRPr="00E64328" w:rsidRDefault="008129E2" w:rsidP="008129E2">
      <w:pPr>
        <w:pStyle w:val="Heading1"/>
      </w:pPr>
      <w:r w:rsidRPr="00E64328">
        <w:br w:type="page"/>
      </w:r>
      <w:bookmarkStart w:id="8" w:name="_Toc51357930"/>
      <w:bookmarkStart w:id="9" w:name="_Toc56190455"/>
      <w:r w:rsidRPr="00E64328">
        <w:t>Ziele</w:t>
      </w:r>
      <w:bookmarkEnd w:id="8"/>
      <w:bookmarkEnd w:id="9"/>
    </w:p>
    <w:p w14:paraId="73CA77F4" w14:textId="77777777" w:rsidR="008129E2" w:rsidRPr="00E64328" w:rsidRDefault="008129E2" w:rsidP="008129E2">
      <w:r w:rsidRPr="00E64328">
        <w:t>Die Ziele werden in Systemziele (funktional) und Abwicklungsziele (Nicht funktional) unterteilt</w:t>
      </w:r>
    </w:p>
    <w:p w14:paraId="3968C061" w14:textId="77777777" w:rsidR="008129E2" w:rsidRPr="00E64328" w:rsidRDefault="008129E2" w:rsidP="008129E2">
      <w:pPr>
        <w:pStyle w:val="Heading2"/>
      </w:pPr>
      <w:bookmarkStart w:id="10" w:name="_Toc458003241"/>
      <w:bookmarkStart w:id="11" w:name="_Toc51357931"/>
      <w:bookmarkStart w:id="12" w:name="_Toc56190456"/>
      <w:r w:rsidRPr="00E64328">
        <w:t>Systemziele</w:t>
      </w:r>
      <w:bookmarkEnd w:id="10"/>
      <w:bookmarkEnd w:id="11"/>
      <w:bookmarkEnd w:id="12"/>
    </w:p>
    <w:p w14:paraId="02A92315" w14:textId="77777777" w:rsidR="008129E2" w:rsidRPr="00E64328" w:rsidRDefault="008129E2" w:rsidP="008129E2"/>
    <w:tbl>
      <w:tblPr>
        <w:tblStyle w:val="Tabelle"/>
        <w:tblW w:w="9385" w:type="dxa"/>
        <w:tblLayout w:type="fixed"/>
        <w:tblLook w:val="04A0" w:firstRow="1" w:lastRow="0" w:firstColumn="1" w:lastColumn="0" w:noHBand="0" w:noVBand="1"/>
      </w:tblPr>
      <w:tblGrid>
        <w:gridCol w:w="808"/>
        <w:gridCol w:w="4719"/>
        <w:gridCol w:w="2440"/>
        <w:gridCol w:w="1418"/>
      </w:tblGrid>
      <w:tr w:rsidR="008129E2" w:rsidRPr="00E64328" w14:paraId="33BD1AF4" w14:textId="77777777" w:rsidTr="00812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tcW w:w="80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2DB387F0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Nr.</w:t>
            </w:r>
          </w:p>
        </w:tc>
        <w:tc>
          <w:tcPr>
            <w:tcW w:w="4719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5B72DB94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Beschreibung</w:t>
            </w:r>
          </w:p>
        </w:tc>
        <w:tc>
          <w:tcPr>
            <w:tcW w:w="2440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605EA1FE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Messkriterien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29797653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Priorität *</w:t>
            </w:r>
          </w:p>
        </w:tc>
      </w:tr>
      <w:tr w:rsidR="008129E2" w:rsidRPr="00E64328" w14:paraId="12445332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78BFE372" w14:textId="77777777" w:rsidR="008129E2" w:rsidRPr="00E64328" w:rsidRDefault="008129E2" w:rsidP="008129E2">
            <w:r w:rsidRPr="00E64328">
              <w:t>1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74858053" w14:textId="38103F14" w:rsidR="008129E2" w:rsidRPr="00E64328" w:rsidRDefault="00C35E1B" w:rsidP="008129E2">
            <w:r w:rsidRPr="00E64328">
              <w:t>Anbieter können in der Lösung erfasst w</w:t>
            </w:r>
            <w:r w:rsidR="001B2442" w:rsidRPr="00E64328">
              <w:t>e</w:t>
            </w:r>
            <w:r w:rsidRPr="00E64328">
              <w:t>rden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4098F05B" w14:textId="1321D384" w:rsidR="008129E2" w:rsidRPr="00E64328" w:rsidRDefault="00C35E1B" w:rsidP="008129E2">
            <w:r w:rsidRPr="00E64328">
              <w:t>Erfasste Anbieter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649A4CE" w14:textId="13BC21AF" w:rsidR="008129E2" w:rsidRPr="00E64328" w:rsidRDefault="00C35E1B" w:rsidP="008129E2">
            <w:r w:rsidRPr="00E64328">
              <w:t>M</w:t>
            </w:r>
          </w:p>
        </w:tc>
      </w:tr>
      <w:tr w:rsidR="008129E2" w:rsidRPr="00E64328" w14:paraId="143CBA2E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62386F44" w14:textId="77777777" w:rsidR="008129E2" w:rsidRPr="00E64328" w:rsidRDefault="008129E2" w:rsidP="008129E2">
            <w:r w:rsidRPr="00E64328">
              <w:t>2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2A117632" w14:textId="4BFD041F" w:rsidR="008129E2" w:rsidRPr="00E64328" w:rsidRDefault="00C35E1B" w:rsidP="008129E2">
            <w:r w:rsidRPr="00E64328">
              <w:t>Standorte können in der Lösung erfasst w</w:t>
            </w:r>
            <w:r w:rsidR="001B2442" w:rsidRPr="00E64328">
              <w:t>e</w:t>
            </w:r>
            <w:r w:rsidRPr="00E64328">
              <w:t>rden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7AF0249E" w14:textId="184F1813" w:rsidR="008129E2" w:rsidRPr="00E64328" w:rsidRDefault="00C35E1B" w:rsidP="008129E2">
            <w:r w:rsidRPr="00E64328">
              <w:t>Erfasste Standorte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B9B409" w14:textId="2D5B4BDF" w:rsidR="008129E2" w:rsidRPr="00E64328" w:rsidRDefault="00C35E1B" w:rsidP="008129E2">
            <w:r w:rsidRPr="00E64328">
              <w:t>M</w:t>
            </w:r>
          </w:p>
        </w:tc>
      </w:tr>
      <w:tr w:rsidR="00166B5C" w:rsidRPr="00E64328" w14:paraId="5355FBFD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259BA70B" w14:textId="2B546B00" w:rsidR="00166B5C" w:rsidRPr="00E64328" w:rsidRDefault="00166B5C" w:rsidP="00166B5C">
            <w:r w:rsidRPr="00E64328">
              <w:t>3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5F640538" w14:textId="7869A67F" w:rsidR="00166B5C" w:rsidRPr="00E64328" w:rsidRDefault="00166B5C" w:rsidP="00166B5C">
            <w:r w:rsidRPr="00E64328">
              <w:t>Es wird eine Reservation eines Standorts pro Termin ermöglicht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1B292657" w14:textId="08255884" w:rsidR="00166B5C" w:rsidRPr="00E64328" w:rsidRDefault="00166B5C" w:rsidP="00166B5C">
            <w:r w:rsidRPr="00E64328">
              <w:t>Terminkalender in DB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B087CA" w14:textId="1BC17588" w:rsidR="00166B5C" w:rsidRPr="00E64328" w:rsidRDefault="00166B5C" w:rsidP="00166B5C">
            <w:r w:rsidRPr="00E64328">
              <w:t>M</w:t>
            </w:r>
          </w:p>
        </w:tc>
      </w:tr>
      <w:tr w:rsidR="00166B5C" w:rsidRPr="00E64328" w14:paraId="32AD2408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78BF2251" w14:textId="4A27187F" w:rsidR="00166B5C" w:rsidRPr="00E64328" w:rsidRDefault="00166B5C" w:rsidP="00166B5C">
            <w:r w:rsidRPr="00E64328">
              <w:t>4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579472B0" w14:textId="2E9CE940" w:rsidR="00166B5C" w:rsidRPr="00E64328" w:rsidRDefault="00166B5C" w:rsidP="00166B5C">
            <w:r w:rsidRPr="00E64328">
              <w:t>Ein Abrechnung System muss zur Verfügung stehen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7500AE1D" w14:textId="3F135FF2" w:rsidR="00166B5C" w:rsidRPr="00E64328" w:rsidRDefault="00166B5C" w:rsidP="00166B5C">
            <w:r w:rsidRPr="00E64328">
              <w:t xml:space="preserve">Bestehendes </w:t>
            </w:r>
            <w:proofErr w:type="spellStart"/>
            <w:r w:rsidRPr="00E64328">
              <w:t>Abrechnungs</w:t>
            </w:r>
            <w:proofErr w:type="spellEnd"/>
            <w:r w:rsidRPr="00E64328">
              <w:t xml:space="preserve"> System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24891E" w14:textId="41AF1F4A" w:rsidR="00166B5C" w:rsidRPr="00E64328" w:rsidRDefault="00166B5C" w:rsidP="00166B5C">
            <w:r w:rsidRPr="00E64328">
              <w:t>S1</w:t>
            </w:r>
          </w:p>
        </w:tc>
      </w:tr>
      <w:tr w:rsidR="00166B5C" w:rsidRPr="00E64328" w14:paraId="5E7B3D1E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374C2278" w14:textId="2C57F75C" w:rsidR="00166B5C" w:rsidRPr="00E64328" w:rsidRDefault="00166B5C" w:rsidP="00166B5C">
            <w:r w:rsidRPr="00E64328">
              <w:t>5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7ED32E15" w14:textId="7CED095F" w:rsidR="00166B5C" w:rsidRPr="00E64328" w:rsidRDefault="00166B5C" w:rsidP="00166B5C">
            <w:r w:rsidRPr="00E64328">
              <w:t>Checks der Anbieter können verwaltet werden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069BC954" w14:textId="282143B5" w:rsidR="00166B5C" w:rsidRPr="00E64328" w:rsidRDefault="00166B5C" w:rsidP="00166B5C">
            <w:r w:rsidRPr="00E64328">
              <w:t>Checks in DB erfasst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1874BFF" w14:textId="74A3EF5B" w:rsidR="00166B5C" w:rsidRPr="00E64328" w:rsidRDefault="00166B5C" w:rsidP="00166B5C">
            <w:r w:rsidRPr="00E64328">
              <w:t>S1</w:t>
            </w:r>
          </w:p>
        </w:tc>
      </w:tr>
      <w:tr w:rsidR="00166B5C" w:rsidRPr="00E64328" w14:paraId="18F018E0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38E48CAE" w14:textId="7059E4ED" w:rsidR="00166B5C" w:rsidRPr="00E64328" w:rsidRDefault="00166B5C" w:rsidP="00166B5C">
            <w:r w:rsidRPr="00E64328">
              <w:t>6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32F5AE74" w14:textId="64409901" w:rsidR="00166B5C" w:rsidRPr="00E64328" w:rsidRDefault="00166B5C" w:rsidP="00166B5C">
            <w:r w:rsidRPr="00E64328">
              <w:t>Prüfresultate können im System erfasst werden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1632574F" w14:textId="0C17470D" w:rsidR="00166B5C" w:rsidRPr="00E64328" w:rsidRDefault="00166B5C" w:rsidP="00166B5C">
            <w:r w:rsidRPr="00E64328">
              <w:t>Resultate in DB erfasst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44C29E6" w14:textId="45AAC172" w:rsidR="00166B5C" w:rsidRPr="00E64328" w:rsidRDefault="00166B5C" w:rsidP="00166B5C">
            <w:r w:rsidRPr="00E64328">
              <w:t>S1</w:t>
            </w:r>
          </w:p>
        </w:tc>
      </w:tr>
      <w:tr w:rsidR="00166B5C" w:rsidRPr="00E64328" w14:paraId="0BF38373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4DF70551" w14:textId="5F2CD43C" w:rsidR="00166B5C" w:rsidRPr="00E64328" w:rsidRDefault="00166B5C" w:rsidP="00166B5C">
            <w:r w:rsidRPr="00E64328">
              <w:t>7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42E74541" w14:textId="77777777" w:rsidR="00166B5C" w:rsidRPr="00E64328" w:rsidRDefault="00166B5C" w:rsidP="00166B5C">
            <w:r w:rsidRPr="00E64328">
              <w:t>robust gegen Fehleingaben</w:t>
            </w:r>
          </w:p>
          <w:p w14:paraId="1893DA42" w14:textId="797D5F96" w:rsidR="00166B5C" w:rsidRPr="00E64328" w:rsidRDefault="00166B5C" w:rsidP="00166B5C"/>
        </w:tc>
        <w:tc>
          <w:tcPr>
            <w:tcW w:w="2440" w:type="dxa"/>
            <w:shd w:val="clear" w:color="auto" w:fill="D9D9D9" w:themeFill="background1" w:themeFillShade="D9"/>
          </w:tcPr>
          <w:p w14:paraId="7B28C3AE" w14:textId="1F6379C1" w:rsidR="00166B5C" w:rsidRPr="00E64328" w:rsidRDefault="00166B5C" w:rsidP="00166B5C">
            <w:r w:rsidRPr="00E64328">
              <w:t>Testprotokoll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7E2C5" w14:textId="4642ADB1" w:rsidR="00166B5C" w:rsidRPr="00E64328" w:rsidRDefault="00166B5C" w:rsidP="00166B5C">
            <w:r w:rsidRPr="00E64328">
              <w:t>S2</w:t>
            </w:r>
          </w:p>
        </w:tc>
      </w:tr>
      <w:tr w:rsidR="00166B5C" w:rsidRPr="00E64328" w14:paraId="0D22BFD4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18068B20" w14:textId="3227462F" w:rsidR="00166B5C" w:rsidRPr="00E64328" w:rsidRDefault="00166B5C" w:rsidP="00166B5C">
            <w:r w:rsidRPr="00E64328">
              <w:t>8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4E1414E1" w14:textId="59C8E557" w:rsidR="00166B5C" w:rsidRPr="00E64328" w:rsidRDefault="00166B5C" w:rsidP="00166B5C">
            <w:r w:rsidRPr="00E64328">
              <w:t>Bedienerfreundliche Oberfläche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7371D5CD" w14:textId="22A9568F" w:rsidR="00166B5C" w:rsidRPr="00E64328" w:rsidRDefault="00166B5C" w:rsidP="00166B5C">
            <w:r w:rsidRPr="00E64328">
              <w:t>Testprotokoll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124000C" w14:textId="6CC1CB6E" w:rsidR="00166B5C" w:rsidRPr="00E64328" w:rsidRDefault="00166B5C" w:rsidP="00166B5C">
            <w:r w:rsidRPr="00E64328">
              <w:t>S2</w:t>
            </w:r>
          </w:p>
        </w:tc>
      </w:tr>
      <w:tr w:rsidR="00166B5C" w:rsidRPr="00E64328" w14:paraId="21657F98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0925D80C" w14:textId="7ED40C08" w:rsidR="00166B5C" w:rsidRPr="00E64328" w:rsidRDefault="00166B5C" w:rsidP="00166B5C">
            <w:r w:rsidRPr="00E64328">
              <w:t>9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0BDE0866" w14:textId="44A96399" w:rsidR="00166B5C" w:rsidRPr="00E64328" w:rsidRDefault="00AD5E26" w:rsidP="00166B5C">
            <w:r w:rsidRPr="00E64328">
              <w:t xml:space="preserve">günstig in der Beschaffung und </w:t>
            </w:r>
            <w:r w:rsidR="00DA704E" w:rsidRPr="00E64328">
              <w:t>im</w:t>
            </w:r>
            <w:r w:rsidRPr="00E64328">
              <w:t xml:space="preserve"> Unterhalt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5FF4E1D5" w14:textId="2377A289" w:rsidR="00166B5C" w:rsidRPr="00E64328" w:rsidRDefault="00585ACD" w:rsidP="00166B5C">
            <w:r w:rsidRPr="00E64328">
              <w:t>Kostenaufstellung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888BBC" w14:textId="45EF2BA2" w:rsidR="00166B5C" w:rsidRPr="00E64328" w:rsidRDefault="00585ACD" w:rsidP="00166B5C">
            <w:r w:rsidRPr="00E64328">
              <w:t>S2</w:t>
            </w:r>
          </w:p>
        </w:tc>
      </w:tr>
      <w:tr w:rsidR="00166B5C" w:rsidRPr="00E64328" w14:paraId="49589355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4DDCAAF5" w14:textId="46A581B1" w:rsidR="00166B5C" w:rsidRPr="00E64328" w:rsidRDefault="00166B5C" w:rsidP="00166B5C">
            <w:r w:rsidRPr="00E64328">
              <w:t>10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25975072" w14:textId="7A78273B" w:rsidR="00166B5C" w:rsidRPr="00E64328" w:rsidRDefault="00166B5C" w:rsidP="00166B5C"/>
        </w:tc>
        <w:tc>
          <w:tcPr>
            <w:tcW w:w="2440" w:type="dxa"/>
            <w:shd w:val="clear" w:color="auto" w:fill="D9D9D9" w:themeFill="background1" w:themeFillShade="D9"/>
          </w:tcPr>
          <w:p w14:paraId="38F5FE48" w14:textId="77777777" w:rsidR="00166B5C" w:rsidRPr="00E64328" w:rsidRDefault="00166B5C" w:rsidP="00166B5C"/>
        </w:tc>
        <w:tc>
          <w:tcPr>
            <w:tcW w:w="1418" w:type="dxa"/>
            <w:shd w:val="clear" w:color="auto" w:fill="D9D9D9" w:themeFill="background1" w:themeFillShade="D9"/>
          </w:tcPr>
          <w:p w14:paraId="5028D3F7" w14:textId="77777777" w:rsidR="00166B5C" w:rsidRPr="00E64328" w:rsidRDefault="00166B5C" w:rsidP="00166B5C"/>
        </w:tc>
      </w:tr>
      <w:tr w:rsidR="00166B5C" w:rsidRPr="00E64328" w14:paraId="299764BD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6618ED3B" w14:textId="35BE778C" w:rsidR="00166B5C" w:rsidRPr="00E64328" w:rsidRDefault="00166B5C" w:rsidP="00166B5C">
            <w:r w:rsidRPr="00E64328">
              <w:t>11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6551E9F7" w14:textId="77777777" w:rsidR="00166B5C" w:rsidRPr="00E64328" w:rsidRDefault="00166B5C" w:rsidP="00166B5C"/>
        </w:tc>
        <w:tc>
          <w:tcPr>
            <w:tcW w:w="2440" w:type="dxa"/>
            <w:shd w:val="clear" w:color="auto" w:fill="D9D9D9" w:themeFill="background1" w:themeFillShade="D9"/>
          </w:tcPr>
          <w:p w14:paraId="12899A66" w14:textId="77777777" w:rsidR="00166B5C" w:rsidRPr="00E64328" w:rsidRDefault="00166B5C" w:rsidP="00166B5C"/>
        </w:tc>
        <w:tc>
          <w:tcPr>
            <w:tcW w:w="1418" w:type="dxa"/>
            <w:shd w:val="clear" w:color="auto" w:fill="D9D9D9" w:themeFill="background1" w:themeFillShade="D9"/>
          </w:tcPr>
          <w:p w14:paraId="43F50396" w14:textId="77777777" w:rsidR="00166B5C" w:rsidRPr="00E64328" w:rsidRDefault="00166B5C" w:rsidP="00166B5C"/>
        </w:tc>
      </w:tr>
      <w:tr w:rsidR="00166B5C" w:rsidRPr="00E64328" w14:paraId="36FBBEEE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300078EF" w14:textId="13E5E7FF" w:rsidR="00166B5C" w:rsidRPr="00E64328" w:rsidRDefault="00166B5C" w:rsidP="00166B5C">
            <w:r w:rsidRPr="00E64328">
              <w:t>12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1D2C2D3C" w14:textId="77777777" w:rsidR="00166B5C" w:rsidRPr="00E64328" w:rsidRDefault="00166B5C" w:rsidP="00166B5C"/>
        </w:tc>
        <w:tc>
          <w:tcPr>
            <w:tcW w:w="2440" w:type="dxa"/>
            <w:shd w:val="clear" w:color="auto" w:fill="D9D9D9" w:themeFill="background1" w:themeFillShade="D9"/>
          </w:tcPr>
          <w:p w14:paraId="42D02A6B" w14:textId="77777777" w:rsidR="00166B5C" w:rsidRPr="00E64328" w:rsidRDefault="00166B5C" w:rsidP="00166B5C"/>
        </w:tc>
        <w:tc>
          <w:tcPr>
            <w:tcW w:w="1418" w:type="dxa"/>
            <w:shd w:val="clear" w:color="auto" w:fill="D9D9D9" w:themeFill="background1" w:themeFillShade="D9"/>
          </w:tcPr>
          <w:p w14:paraId="46F8199F" w14:textId="77777777" w:rsidR="00166B5C" w:rsidRPr="00E64328" w:rsidRDefault="00166B5C" w:rsidP="00166B5C"/>
        </w:tc>
      </w:tr>
    </w:tbl>
    <w:p w14:paraId="72D885F4" w14:textId="77777777" w:rsidR="008129E2" w:rsidRPr="00E64328" w:rsidRDefault="008129E2" w:rsidP="008129E2">
      <w:pPr>
        <w:pStyle w:val="TextCDB"/>
        <w:rPr>
          <w:rFonts w:cs="Arial"/>
          <w:sz w:val="18"/>
          <w:szCs w:val="18"/>
          <w:lang w:eastAsia="de-CH"/>
        </w:rPr>
      </w:pPr>
      <w:r w:rsidRPr="00E64328">
        <w:rPr>
          <w:rFonts w:cs="Arial"/>
          <w:lang w:eastAsia="de-CH"/>
        </w:rPr>
        <w:br/>
      </w:r>
      <w:r w:rsidRPr="00E64328">
        <w:rPr>
          <w:rFonts w:cs="Arial"/>
          <w:sz w:val="18"/>
          <w:szCs w:val="18"/>
          <w:lang w:eastAsia="de-CH"/>
        </w:rPr>
        <w:t>* Legende: M = Muss, Soll S1 = hoch, S2 = mittel, S3 = tief, Kann K</w:t>
      </w:r>
    </w:p>
    <w:p w14:paraId="7797C524" w14:textId="77777777" w:rsidR="008129E2" w:rsidRPr="00E64328" w:rsidRDefault="008129E2" w:rsidP="008129E2">
      <w:pPr>
        <w:rPr>
          <w:rFonts w:ascii="Arial" w:eastAsia="Times New Roman" w:hAnsi="Arial" w:cs="Arial"/>
          <w:lang w:eastAsia="de-CH"/>
        </w:rPr>
      </w:pPr>
      <w:r w:rsidRPr="00E64328">
        <w:rPr>
          <w:rFonts w:cs="Arial"/>
          <w:lang w:eastAsia="de-CH"/>
        </w:rPr>
        <w:br w:type="page"/>
      </w:r>
    </w:p>
    <w:p w14:paraId="1472FEAD" w14:textId="77777777" w:rsidR="008129E2" w:rsidRPr="00E64328" w:rsidRDefault="008129E2" w:rsidP="008129E2">
      <w:pPr>
        <w:pStyle w:val="Heading2"/>
      </w:pPr>
      <w:bookmarkStart w:id="13" w:name="_Toc458003242"/>
      <w:bookmarkStart w:id="14" w:name="_Toc51357932"/>
      <w:bookmarkStart w:id="15" w:name="_Toc56190457"/>
      <w:r w:rsidRPr="00E64328">
        <w:t>Abwicklungsziele</w:t>
      </w:r>
      <w:bookmarkEnd w:id="13"/>
      <w:bookmarkEnd w:id="14"/>
      <w:bookmarkEnd w:id="15"/>
    </w:p>
    <w:p w14:paraId="1AA0EB6C" w14:textId="77777777" w:rsidR="008129E2" w:rsidRPr="00E64328" w:rsidRDefault="008129E2" w:rsidP="008129E2"/>
    <w:tbl>
      <w:tblPr>
        <w:tblStyle w:val="Tabelle"/>
        <w:tblW w:w="9385" w:type="dxa"/>
        <w:tblLayout w:type="fixed"/>
        <w:tblLook w:val="04A0" w:firstRow="1" w:lastRow="0" w:firstColumn="1" w:lastColumn="0" w:noHBand="0" w:noVBand="1"/>
      </w:tblPr>
      <w:tblGrid>
        <w:gridCol w:w="808"/>
        <w:gridCol w:w="4719"/>
        <w:gridCol w:w="2440"/>
        <w:gridCol w:w="1418"/>
      </w:tblGrid>
      <w:tr w:rsidR="008129E2" w:rsidRPr="00E64328" w14:paraId="0809E97C" w14:textId="77777777" w:rsidTr="00812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  <w:tblHeader/>
        </w:trPr>
        <w:tc>
          <w:tcPr>
            <w:tcW w:w="80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2A744708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Nr.</w:t>
            </w:r>
          </w:p>
        </w:tc>
        <w:tc>
          <w:tcPr>
            <w:tcW w:w="4719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49D5CB9B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Beschreibung</w:t>
            </w:r>
          </w:p>
        </w:tc>
        <w:tc>
          <w:tcPr>
            <w:tcW w:w="2440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29F0E103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Messkriterien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7030A0"/>
          </w:tcPr>
          <w:p w14:paraId="18F4F28E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sz w:val="22"/>
                <w:lang w:eastAsia="de-DE"/>
              </w:rPr>
            </w:pPr>
            <w:r w:rsidRPr="00E64328">
              <w:rPr>
                <w:rFonts w:eastAsia="Times New Roman" w:cs="Arial"/>
                <w:sz w:val="22"/>
                <w:lang w:eastAsia="de-DE"/>
              </w:rPr>
              <w:t>Priorität</w:t>
            </w:r>
          </w:p>
        </w:tc>
      </w:tr>
      <w:tr w:rsidR="008129E2" w:rsidRPr="00E64328" w14:paraId="45E9CE11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1DFFAFEC" w14:textId="0037D7EA" w:rsidR="008129E2" w:rsidRPr="00E64328" w:rsidRDefault="000A631D" w:rsidP="008129E2">
            <w:r w:rsidRPr="00E64328">
              <w:t>1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750CC22E" w14:textId="620DB70F" w:rsidR="008129E2" w:rsidRPr="00E64328" w:rsidRDefault="00633775" w:rsidP="008129E2">
            <w:r w:rsidRPr="00E64328">
              <w:t xml:space="preserve">Das Projekt </w:t>
            </w:r>
            <w:r w:rsidR="009509C1" w:rsidRPr="00E64328">
              <w:t xml:space="preserve">wird am </w:t>
            </w:r>
            <w:r w:rsidR="000A631D" w:rsidRPr="00E64328">
              <w:t>26.03.2021 abgeschlossen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05826091" w14:textId="6E8091F6" w:rsidR="008129E2" w:rsidRPr="00E64328" w:rsidRDefault="000A631D" w:rsidP="008129E2">
            <w:r w:rsidRPr="00E64328">
              <w:t>Abgabe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F45E8" w14:textId="556C88B2" w:rsidR="008129E2" w:rsidRPr="00E64328" w:rsidRDefault="000A631D" w:rsidP="008129E2">
            <w:r w:rsidRPr="00E64328">
              <w:t>M</w:t>
            </w:r>
          </w:p>
        </w:tc>
      </w:tr>
      <w:tr w:rsidR="000A631D" w:rsidRPr="00E64328" w14:paraId="68DC53BB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3EEF78E6" w14:textId="7420CF24" w:rsidR="000A631D" w:rsidRPr="00E64328" w:rsidRDefault="000A631D" w:rsidP="000A631D">
            <w:r w:rsidRPr="00E64328">
              <w:t>2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03FDD817" w14:textId="74FB94F3" w:rsidR="000A631D" w:rsidRPr="00E64328" w:rsidRDefault="000A631D" w:rsidP="000A631D">
            <w:r w:rsidRPr="00E64328">
              <w:t>Die Entwicklung der Lösung dauert 160 Lektionen</w:t>
            </w:r>
          </w:p>
        </w:tc>
        <w:tc>
          <w:tcPr>
            <w:tcW w:w="2440" w:type="dxa"/>
            <w:shd w:val="clear" w:color="auto" w:fill="D9D9D9" w:themeFill="background1" w:themeFillShade="D9"/>
          </w:tcPr>
          <w:p w14:paraId="3C57973D" w14:textId="728E343F" w:rsidR="000A631D" w:rsidRPr="00E64328" w:rsidRDefault="000A631D" w:rsidP="000A631D">
            <w:r w:rsidRPr="00E64328">
              <w:t>Planung und Controlling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51D16F" w14:textId="54774C65" w:rsidR="000A631D" w:rsidRPr="00E64328" w:rsidRDefault="000A631D" w:rsidP="000A631D">
            <w:r w:rsidRPr="00E64328">
              <w:t>S2</w:t>
            </w:r>
          </w:p>
        </w:tc>
      </w:tr>
      <w:tr w:rsidR="008129E2" w:rsidRPr="00E64328" w14:paraId="665CA8EF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35933486" w14:textId="77777777" w:rsidR="008129E2" w:rsidRPr="00E64328" w:rsidRDefault="008129E2" w:rsidP="008129E2">
            <w:r w:rsidRPr="00E64328">
              <w:t>3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6B52C40E" w14:textId="77777777" w:rsidR="008129E2" w:rsidRPr="00E64328" w:rsidRDefault="008129E2" w:rsidP="008129E2"/>
        </w:tc>
        <w:tc>
          <w:tcPr>
            <w:tcW w:w="2440" w:type="dxa"/>
            <w:shd w:val="clear" w:color="auto" w:fill="D9D9D9" w:themeFill="background1" w:themeFillShade="D9"/>
          </w:tcPr>
          <w:p w14:paraId="613842F2" w14:textId="77777777" w:rsidR="008129E2" w:rsidRPr="00E64328" w:rsidRDefault="008129E2" w:rsidP="008129E2"/>
        </w:tc>
        <w:tc>
          <w:tcPr>
            <w:tcW w:w="1418" w:type="dxa"/>
            <w:shd w:val="clear" w:color="auto" w:fill="D9D9D9" w:themeFill="background1" w:themeFillShade="D9"/>
          </w:tcPr>
          <w:p w14:paraId="466D337A" w14:textId="77777777" w:rsidR="008129E2" w:rsidRPr="00E64328" w:rsidRDefault="008129E2" w:rsidP="008129E2"/>
        </w:tc>
      </w:tr>
      <w:tr w:rsidR="008129E2" w:rsidRPr="00E64328" w14:paraId="3709E33E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0BC9BBF5" w14:textId="77777777" w:rsidR="008129E2" w:rsidRPr="00E64328" w:rsidRDefault="008129E2" w:rsidP="008129E2">
            <w:r w:rsidRPr="00E64328">
              <w:t>4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553C6564" w14:textId="77777777" w:rsidR="008129E2" w:rsidRPr="00E64328" w:rsidRDefault="008129E2" w:rsidP="008129E2"/>
        </w:tc>
        <w:tc>
          <w:tcPr>
            <w:tcW w:w="2440" w:type="dxa"/>
            <w:shd w:val="clear" w:color="auto" w:fill="D9D9D9" w:themeFill="background1" w:themeFillShade="D9"/>
          </w:tcPr>
          <w:p w14:paraId="090AA0CC" w14:textId="77777777" w:rsidR="008129E2" w:rsidRPr="00E64328" w:rsidRDefault="008129E2" w:rsidP="008129E2"/>
        </w:tc>
        <w:tc>
          <w:tcPr>
            <w:tcW w:w="1418" w:type="dxa"/>
            <w:shd w:val="clear" w:color="auto" w:fill="D9D9D9" w:themeFill="background1" w:themeFillShade="D9"/>
          </w:tcPr>
          <w:p w14:paraId="77C7620F" w14:textId="77777777" w:rsidR="008129E2" w:rsidRPr="00E64328" w:rsidRDefault="008129E2" w:rsidP="008129E2"/>
        </w:tc>
      </w:tr>
      <w:tr w:rsidR="008129E2" w:rsidRPr="00E64328" w14:paraId="1D956402" w14:textId="77777777" w:rsidTr="008129E2">
        <w:trPr>
          <w:trHeight w:val="723"/>
        </w:trPr>
        <w:tc>
          <w:tcPr>
            <w:tcW w:w="808" w:type="dxa"/>
            <w:shd w:val="clear" w:color="auto" w:fill="D9D9D9" w:themeFill="background1" w:themeFillShade="D9"/>
          </w:tcPr>
          <w:p w14:paraId="115F9CDD" w14:textId="77777777" w:rsidR="008129E2" w:rsidRPr="00E64328" w:rsidRDefault="008129E2" w:rsidP="008129E2">
            <w:r w:rsidRPr="00E64328">
              <w:t>5</w:t>
            </w:r>
          </w:p>
        </w:tc>
        <w:tc>
          <w:tcPr>
            <w:tcW w:w="4719" w:type="dxa"/>
            <w:shd w:val="clear" w:color="auto" w:fill="D9D9D9" w:themeFill="background1" w:themeFillShade="D9"/>
          </w:tcPr>
          <w:p w14:paraId="1C118DDF" w14:textId="77777777" w:rsidR="008129E2" w:rsidRPr="00E64328" w:rsidRDefault="008129E2" w:rsidP="008129E2"/>
        </w:tc>
        <w:tc>
          <w:tcPr>
            <w:tcW w:w="2440" w:type="dxa"/>
            <w:shd w:val="clear" w:color="auto" w:fill="D9D9D9" w:themeFill="background1" w:themeFillShade="D9"/>
          </w:tcPr>
          <w:p w14:paraId="687C77B4" w14:textId="77777777" w:rsidR="008129E2" w:rsidRPr="00E64328" w:rsidRDefault="008129E2" w:rsidP="008129E2"/>
        </w:tc>
        <w:tc>
          <w:tcPr>
            <w:tcW w:w="1418" w:type="dxa"/>
            <w:shd w:val="clear" w:color="auto" w:fill="D9D9D9" w:themeFill="background1" w:themeFillShade="D9"/>
          </w:tcPr>
          <w:p w14:paraId="0A09307A" w14:textId="77777777" w:rsidR="008129E2" w:rsidRPr="00E64328" w:rsidRDefault="008129E2" w:rsidP="008129E2"/>
        </w:tc>
      </w:tr>
    </w:tbl>
    <w:p w14:paraId="072A503C" w14:textId="77777777" w:rsidR="008129E2" w:rsidRPr="00E64328" w:rsidRDefault="008129E2" w:rsidP="008129E2">
      <w:pPr>
        <w:pStyle w:val="TextCDB"/>
        <w:rPr>
          <w:rFonts w:cs="Arial"/>
          <w:sz w:val="18"/>
          <w:szCs w:val="18"/>
          <w:lang w:eastAsia="de-CH"/>
        </w:rPr>
      </w:pPr>
      <w:r w:rsidRPr="00E64328">
        <w:rPr>
          <w:rFonts w:cs="Arial"/>
          <w:lang w:eastAsia="de-CH"/>
        </w:rPr>
        <w:br/>
      </w:r>
      <w:r w:rsidRPr="00E64328">
        <w:rPr>
          <w:rFonts w:cs="Arial"/>
          <w:sz w:val="18"/>
          <w:szCs w:val="18"/>
          <w:lang w:eastAsia="de-CH"/>
        </w:rPr>
        <w:t>* Legende: M = Muss, Soll S1 = hoch, S2 = mittel, S3 = tief, Kann K</w:t>
      </w:r>
    </w:p>
    <w:p w14:paraId="7D54C76A" w14:textId="77777777" w:rsidR="008129E2" w:rsidRPr="00E64328" w:rsidRDefault="008129E2" w:rsidP="008129E2">
      <w:pPr>
        <w:pStyle w:val="TextCDB"/>
        <w:rPr>
          <w:rFonts w:cs="Arial"/>
          <w:lang w:eastAsia="de-CH"/>
        </w:rPr>
      </w:pPr>
    </w:p>
    <w:p w14:paraId="3873217F" w14:textId="77777777" w:rsidR="008129E2" w:rsidRPr="00E64328" w:rsidRDefault="008129E2" w:rsidP="008129E2">
      <w:pPr>
        <w:pStyle w:val="Heading1"/>
        <w:rPr>
          <w:lang w:eastAsia="de-CH"/>
        </w:rPr>
      </w:pPr>
      <w:bookmarkStart w:id="16" w:name="_Toc51357933"/>
      <w:bookmarkStart w:id="17" w:name="_Toc56190458"/>
      <w:r w:rsidRPr="00E64328">
        <w:rPr>
          <w:lang w:eastAsia="de-CH"/>
        </w:rPr>
        <w:t>Rahmenbedingungen</w:t>
      </w:r>
      <w:bookmarkEnd w:id="16"/>
      <w:bookmarkEnd w:id="17"/>
    </w:p>
    <w:p w14:paraId="33D8E5DF" w14:textId="77777777" w:rsidR="008129E2" w:rsidRPr="00E64328" w:rsidRDefault="008129E2" w:rsidP="008129E2">
      <w:pPr>
        <w:sectPr w:rsidR="008129E2" w:rsidRPr="00E64328" w:rsidSect="0098345D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2F76299" w14:textId="77777777" w:rsidR="008129E2" w:rsidRPr="00E64328" w:rsidRDefault="008129E2" w:rsidP="008129E2">
      <w:pPr>
        <w:pStyle w:val="Heading1"/>
      </w:pPr>
      <w:bookmarkStart w:id="18" w:name="_Toc51357934"/>
      <w:bookmarkStart w:id="19" w:name="_Toc56190459"/>
      <w:r w:rsidRPr="00E64328">
        <w:t>Terminplan</w:t>
      </w:r>
      <w:bookmarkEnd w:id="18"/>
      <w:bookmarkEnd w:id="19"/>
    </w:p>
    <w:p w14:paraId="078E3F1C" w14:textId="77777777" w:rsidR="008129E2" w:rsidRPr="00E64328" w:rsidRDefault="008129E2" w:rsidP="008129E2">
      <w:pPr>
        <w:pStyle w:val="Heading2"/>
      </w:pPr>
      <w:bookmarkStart w:id="20" w:name="_Toc51357935"/>
      <w:bookmarkStart w:id="21" w:name="_Toc56190460"/>
      <w:r w:rsidRPr="00E64328">
        <w:t>Übersicht Arbeitspakete und Grobplanung</w:t>
      </w:r>
      <w:bookmarkEnd w:id="20"/>
      <w:bookmarkEnd w:id="21"/>
    </w:p>
    <w:tbl>
      <w:tblPr>
        <w:tblW w:w="1113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2410"/>
        <w:gridCol w:w="1800"/>
        <w:gridCol w:w="2440"/>
        <w:gridCol w:w="2620"/>
        <w:gridCol w:w="1580"/>
      </w:tblGrid>
      <w:tr w:rsidR="008129E2" w:rsidRPr="00E64328" w14:paraId="2743F7DB" w14:textId="77777777" w:rsidTr="008129E2">
        <w:trPr>
          <w:trHeight w:val="493"/>
        </w:trPr>
        <w:tc>
          <w:tcPr>
            <w:tcW w:w="280" w:type="dxa"/>
            <w:shd w:val="clear" w:color="auto" w:fill="7030A0"/>
            <w:noWrap/>
            <w:vAlign w:val="center"/>
            <w:hideMark/>
          </w:tcPr>
          <w:p w14:paraId="7717B922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>ID</w:t>
            </w:r>
          </w:p>
        </w:tc>
        <w:tc>
          <w:tcPr>
            <w:tcW w:w="2410" w:type="dxa"/>
            <w:shd w:val="clear" w:color="auto" w:fill="7030A0"/>
            <w:noWrap/>
            <w:vAlign w:val="center"/>
            <w:hideMark/>
          </w:tcPr>
          <w:p w14:paraId="642654BF" w14:textId="77777777" w:rsidR="008129E2" w:rsidRPr="00E64328" w:rsidRDefault="008129E2" w:rsidP="008129E2">
            <w:pPr>
              <w:spacing w:after="100" w:afterAutospacing="1" w:line="260" w:lineRule="atLeas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>Arbeitspakete</w:t>
            </w:r>
          </w:p>
        </w:tc>
        <w:tc>
          <w:tcPr>
            <w:tcW w:w="1800" w:type="dxa"/>
            <w:shd w:val="clear" w:color="auto" w:fill="7030A0"/>
            <w:noWrap/>
            <w:vAlign w:val="center"/>
            <w:hideMark/>
          </w:tcPr>
          <w:p w14:paraId="2D8E05EB" w14:textId="77777777" w:rsidR="008129E2" w:rsidRPr="00E64328" w:rsidRDefault="008129E2" w:rsidP="008129E2">
            <w:pPr>
              <w:spacing w:after="100" w:afterAutospacing="1" w:line="260" w:lineRule="atLeast"/>
              <w:jc w:val="righ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>Lektionen geplant</w:t>
            </w:r>
          </w:p>
        </w:tc>
        <w:tc>
          <w:tcPr>
            <w:tcW w:w="2440" w:type="dxa"/>
            <w:shd w:val="clear" w:color="auto" w:fill="7030A0"/>
            <w:noWrap/>
            <w:vAlign w:val="center"/>
            <w:hideMark/>
          </w:tcPr>
          <w:p w14:paraId="3C85DCBE" w14:textId="77777777" w:rsidR="008129E2" w:rsidRPr="00E64328" w:rsidRDefault="008129E2" w:rsidP="008129E2">
            <w:pPr>
              <w:spacing w:after="100" w:afterAutospacing="1" w:line="260" w:lineRule="atLeast"/>
              <w:jc w:val="righ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>Lektionen geleistet Marc</w:t>
            </w:r>
          </w:p>
        </w:tc>
        <w:tc>
          <w:tcPr>
            <w:tcW w:w="2620" w:type="dxa"/>
            <w:shd w:val="clear" w:color="auto" w:fill="7030A0"/>
            <w:noWrap/>
            <w:vAlign w:val="center"/>
            <w:hideMark/>
          </w:tcPr>
          <w:p w14:paraId="76722CBA" w14:textId="33C73D7B" w:rsidR="008129E2" w:rsidRPr="00E64328" w:rsidRDefault="008129E2" w:rsidP="008129E2">
            <w:pPr>
              <w:spacing w:after="100" w:afterAutospacing="1" w:line="260" w:lineRule="atLeast"/>
              <w:jc w:val="righ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 xml:space="preserve">Lektionen geleistet </w:t>
            </w:r>
            <w:r w:rsidR="00232F09">
              <w:rPr>
                <w:rFonts w:eastAsia="Times New Roman" w:cs="Arial"/>
                <w:color w:val="FFFFFF" w:themeColor="background1"/>
                <w:lang w:eastAsia="de-DE"/>
              </w:rPr>
              <w:t>Fabian</w:t>
            </w:r>
          </w:p>
        </w:tc>
        <w:tc>
          <w:tcPr>
            <w:tcW w:w="1580" w:type="dxa"/>
            <w:shd w:val="clear" w:color="auto" w:fill="7030A0"/>
            <w:noWrap/>
            <w:vAlign w:val="center"/>
            <w:hideMark/>
          </w:tcPr>
          <w:p w14:paraId="152AD542" w14:textId="77777777" w:rsidR="008129E2" w:rsidRPr="00E64328" w:rsidRDefault="008129E2" w:rsidP="008129E2">
            <w:pPr>
              <w:spacing w:after="100" w:afterAutospacing="1" w:line="260" w:lineRule="atLeast"/>
              <w:jc w:val="right"/>
              <w:rPr>
                <w:rFonts w:eastAsia="Times New Roman" w:cs="Arial"/>
                <w:color w:val="FFFFFF" w:themeColor="background1"/>
                <w:lang w:eastAsia="de-DE"/>
              </w:rPr>
            </w:pPr>
            <w:r w:rsidRPr="00E64328">
              <w:rPr>
                <w:rFonts w:eastAsia="Times New Roman" w:cs="Arial"/>
                <w:color w:val="FFFFFF" w:themeColor="background1"/>
                <w:lang w:eastAsia="de-DE"/>
              </w:rPr>
              <w:t>Abhängigkeiten</w:t>
            </w:r>
          </w:p>
        </w:tc>
      </w:tr>
      <w:tr w:rsidR="008129E2" w:rsidRPr="00E64328" w14:paraId="0855AAC8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75884CD8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1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08F8F4D5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51D53451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7B44F651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1FAA7B09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6A3EDA9D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4D1D2474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598563CA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2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6D5231DE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05500AA9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6AB5B65B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5821AD67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1F063B49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5B357F25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720C542C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3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5E061A9D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2B37D1FA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177F2E9A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052B8811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720F978A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6676DE12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2E5B8B94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4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09067E24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5921E898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04E4EDE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5D888DB7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5AB17F8B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18DF638B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79324BED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5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1997B8D0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6C99C4D3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6220B482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1BB9C1C3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404B03D9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46C37120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4CFA7874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6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3FEBD361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551916E4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3E8FFCD3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34E2F5E2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01FFA0AB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5A083BA9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52D7AA86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7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36B5B59D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74052731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04BD76DE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7385E40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728B033D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050E8317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08E5B005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8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6E9E5953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4BD5B71E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60DEDE60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6105F8F7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3D2D11BE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2CB7E93B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18C7AD66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  <w:r w:rsidRPr="00E64328">
              <w:rPr>
                <w:rFonts w:eastAsiaTheme="minorHAnsi"/>
                <w:sz w:val="20"/>
              </w:rPr>
              <w:t>9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3F53E3B1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1052DBA4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55C0C9FD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6011DD94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286E5B79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06F52656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267B3FB9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61485407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2ECC76B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74F44DE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5B5EADC7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5A3D911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sz w:val="20"/>
              </w:rPr>
            </w:pPr>
          </w:p>
        </w:tc>
      </w:tr>
      <w:tr w:rsidR="008129E2" w:rsidRPr="00E64328" w14:paraId="37F4AE55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05CC5D14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0C1B85B6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b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16E5487F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751AFE82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27A2C148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29DDAAF8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</w:tr>
      <w:tr w:rsidR="008129E2" w:rsidRPr="00E64328" w14:paraId="5C4F643B" w14:textId="77777777" w:rsidTr="008129E2">
        <w:trPr>
          <w:trHeight w:val="493"/>
        </w:trPr>
        <w:tc>
          <w:tcPr>
            <w:tcW w:w="280" w:type="dxa"/>
            <w:shd w:val="clear" w:color="auto" w:fill="D9D9D9" w:themeFill="background1" w:themeFillShade="D9"/>
            <w:noWrap/>
            <w:vAlign w:val="center"/>
            <w:hideMark/>
          </w:tcPr>
          <w:p w14:paraId="40D0BC3C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sz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center"/>
          </w:tcPr>
          <w:p w14:paraId="22D21CF8" w14:textId="77777777" w:rsidR="008129E2" w:rsidRPr="00E64328" w:rsidRDefault="008129E2" w:rsidP="008129E2">
            <w:pPr>
              <w:spacing w:after="0" w:line="240" w:lineRule="auto"/>
              <w:rPr>
                <w:rFonts w:eastAsiaTheme="minorHAnsi"/>
                <w:b/>
                <w:sz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  <w:noWrap/>
            <w:vAlign w:val="center"/>
          </w:tcPr>
          <w:p w14:paraId="71AE2165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noWrap/>
            <w:vAlign w:val="center"/>
          </w:tcPr>
          <w:p w14:paraId="40440E96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2620" w:type="dxa"/>
            <w:shd w:val="clear" w:color="auto" w:fill="D9D9D9" w:themeFill="background1" w:themeFillShade="D9"/>
            <w:noWrap/>
            <w:vAlign w:val="center"/>
          </w:tcPr>
          <w:p w14:paraId="0DF063BE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  <w:tc>
          <w:tcPr>
            <w:tcW w:w="1580" w:type="dxa"/>
            <w:shd w:val="clear" w:color="auto" w:fill="D9D9D9" w:themeFill="background1" w:themeFillShade="D9"/>
            <w:noWrap/>
            <w:vAlign w:val="center"/>
          </w:tcPr>
          <w:p w14:paraId="5A2F1BEE" w14:textId="77777777" w:rsidR="008129E2" w:rsidRPr="00E64328" w:rsidRDefault="008129E2" w:rsidP="008129E2">
            <w:pPr>
              <w:spacing w:after="0" w:line="240" w:lineRule="auto"/>
              <w:jc w:val="right"/>
              <w:rPr>
                <w:rFonts w:eastAsiaTheme="minorHAnsi"/>
                <w:b/>
                <w:sz w:val="20"/>
              </w:rPr>
            </w:pPr>
          </w:p>
        </w:tc>
      </w:tr>
    </w:tbl>
    <w:p w14:paraId="6CC5256A" w14:textId="77777777" w:rsidR="008129E2" w:rsidRPr="00E64328" w:rsidRDefault="008129E2" w:rsidP="008129E2"/>
    <w:p w14:paraId="6239489E" w14:textId="77777777" w:rsidR="008129E2" w:rsidRPr="00E64328" w:rsidRDefault="008129E2" w:rsidP="008129E2"/>
    <w:p w14:paraId="09BC4CD4" w14:textId="77777777" w:rsidR="008129E2" w:rsidRPr="00E64328" w:rsidRDefault="008129E2" w:rsidP="008129E2">
      <w:pPr>
        <w:pStyle w:val="Heading2"/>
      </w:pPr>
      <w:bookmarkStart w:id="22" w:name="_Toc51357936"/>
      <w:bookmarkStart w:id="23" w:name="_Toc56190461"/>
      <w:r w:rsidRPr="00E64328">
        <w:t>Detailzeiten</w:t>
      </w:r>
      <w:bookmarkEnd w:id="22"/>
      <w:bookmarkEnd w:id="23"/>
    </w:p>
    <w:p w14:paraId="17DC1A0A" w14:textId="77777777" w:rsidR="008129E2" w:rsidRPr="00E64328" w:rsidRDefault="008129E2" w:rsidP="008129E2"/>
    <w:p w14:paraId="71DFADDF" w14:textId="77777777" w:rsidR="008129E2" w:rsidRPr="00E64328" w:rsidRDefault="008129E2" w:rsidP="008129E2"/>
    <w:p w14:paraId="2D1E45B7" w14:textId="77777777" w:rsidR="008129E2" w:rsidRPr="00E64328" w:rsidRDefault="008129E2" w:rsidP="008129E2"/>
    <w:p w14:paraId="7D654123" w14:textId="77777777" w:rsidR="008129E2" w:rsidRPr="00E64328" w:rsidRDefault="008129E2" w:rsidP="008129E2"/>
    <w:p w14:paraId="3080DCBE" w14:textId="77777777" w:rsidR="008129E2" w:rsidRPr="00E64328" w:rsidRDefault="008129E2" w:rsidP="008129E2">
      <w:pPr>
        <w:pStyle w:val="Heading1"/>
        <w:sectPr w:rsidR="008129E2" w:rsidRPr="00E64328" w:rsidSect="008129E2">
          <w:headerReference w:type="default" r:id="rId13"/>
          <w:footerReference w:type="default" r:id="rId14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AA136C5" w14:textId="77777777" w:rsidR="008129E2" w:rsidRPr="00E64328" w:rsidRDefault="008129E2" w:rsidP="008129E2">
      <w:pPr>
        <w:pStyle w:val="Heading1"/>
      </w:pPr>
      <w:bookmarkStart w:id="24" w:name="_Toc51357937"/>
      <w:bookmarkStart w:id="25" w:name="_Toc56190462"/>
      <w:r w:rsidRPr="00E64328">
        <w:t>Kontextdiagram</w:t>
      </w:r>
      <w:bookmarkEnd w:id="24"/>
      <w:bookmarkEnd w:id="25"/>
    </w:p>
    <w:p w14:paraId="75BF03EC" w14:textId="77777777" w:rsidR="008129E2" w:rsidRPr="00E64328" w:rsidRDefault="008129E2" w:rsidP="008129E2">
      <w:r w:rsidRPr="00E64328">
        <w:t>Das Kontextdiagram zeigt einen groben Überblick über das System. Die genauere Beschreibung befindet sich in den folgenden Kapiteln.</w:t>
      </w:r>
    </w:p>
    <w:p w14:paraId="3C066534" w14:textId="77777777" w:rsidR="008129E2" w:rsidRPr="00E64328" w:rsidRDefault="008129E2" w:rsidP="008129E2">
      <w:pPr>
        <w:jc w:val="center"/>
      </w:pPr>
    </w:p>
    <w:p w14:paraId="5C654817" w14:textId="77777777" w:rsidR="008129E2" w:rsidRPr="00E64328" w:rsidRDefault="008129E2" w:rsidP="008129E2"/>
    <w:p w14:paraId="348B9025" w14:textId="77777777" w:rsidR="008129E2" w:rsidRPr="00E64328" w:rsidRDefault="008129E2" w:rsidP="008129E2">
      <w:r w:rsidRPr="00E64328">
        <w:br w:type="page"/>
      </w:r>
    </w:p>
    <w:p w14:paraId="6925A398" w14:textId="77777777" w:rsidR="008129E2" w:rsidRPr="00E64328" w:rsidRDefault="008129E2" w:rsidP="008129E2">
      <w:pPr>
        <w:pStyle w:val="Heading1"/>
      </w:pPr>
      <w:bookmarkStart w:id="26" w:name="_Toc51357938"/>
      <w:bookmarkStart w:id="27" w:name="_Toc56190463"/>
      <w:r w:rsidRPr="00E64328">
        <w:t>Use Cases</w:t>
      </w:r>
      <w:bookmarkEnd w:id="26"/>
      <w:bookmarkEnd w:id="27"/>
    </w:p>
    <w:p w14:paraId="6401FB59" w14:textId="77777777" w:rsidR="008129E2" w:rsidRPr="00E64328" w:rsidRDefault="008129E2" w:rsidP="008129E2"/>
    <w:p w14:paraId="3B146C36" w14:textId="77777777" w:rsidR="008129E2" w:rsidRPr="00E64328" w:rsidRDefault="008129E2" w:rsidP="008129E2">
      <w:pPr>
        <w:pStyle w:val="Heading1"/>
      </w:pPr>
      <w:bookmarkStart w:id="28" w:name="_Toc51357945"/>
      <w:bookmarkStart w:id="29" w:name="_Toc56190464"/>
      <w:bookmarkStart w:id="30" w:name="_Toc49692509"/>
      <w:r w:rsidRPr="00E64328">
        <w:t>Klassendiagramm</w:t>
      </w:r>
      <w:bookmarkEnd w:id="28"/>
      <w:bookmarkEnd w:id="29"/>
    </w:p>
    <w:p w14:paraId="19881628" w14:textId="77777777" w:rsidR="008129E2" w:rsidRPr="00E64328" w:rsidRDefault="008129E2" w:rsidP="008129E2"/>
    <w:p w14:paraId="14C6BB66" w14:textId="77777777" w:rsidR="008129E2" w:rsidRPr="00E64328" w:rsidRDefault="008129E2" w:rsidP="008129E2"/>
    <w:p w14:paraId="270FFABE" w14:textId="77777777" w:rsidR="008129E2" w:rsidRPr="00E64328" w:rsidRDefault="008129E2" w:rsidP="008129E2">
      <w:pPr>
        <w:pStyle w:val="Heading1"/>
      </w:pPr>
      <w:r w:rsidRPr="00E64328">
        <w:t xml:space="preserve"> </w:t>
      </w:r>
      <w:bookmarkStart w:id="31" w:name="_Toc51357946"/>
      <w:bookmarkStart w:id="32" w:name="_Toc56190465"/>
      <w:r w:rsidRPr="00E64328">
        <w:t>ERM</w:t>
      </w:r>
      <w:bookmarkEnd w:id="31"/>
      <w:bookmarkEnd w:id="32"/>
    </w:p>
    <w:p w14:paraId="2B1317D4" w14:textId="77777777" w:rsidR="008129E2" w:rsidRPr="00E64328" w:rsidRDefault="008129E2" w:rsidP="008129E2"/>
    <w:p w14:paraId="1685DA76" w14:textId="77777777" w:rsidR="008129E2" w:rsidRPr="00E64328" w:rsidRDefault="008129E2" w:rsidP="008129E2">
      <w:pPr>
        <w:pStyle w:val="Heading1"/>
      </w:pPr>
      <w:r w:rsidRPr="00E64328">
        <w:t xml:space="preserve"> </w:t>
      </w:r>
      <w:bookmarkStart w:id="33" w:name="_Toc51357947"/>
      <w:bookmarkStart w:id="34" w:name="_Toc56190466"/>
      <w:r w:rsidRPr="00E64328">
        <w:t>Lösungsvarianten</w:t>
      </w:r>
      <w:bookmarkEnd w:id="30"/>
      <w:bookmarkEnd w:id="33"/>
      <w:bookmarkEnd w:id="34"/>
    </w:p>
    <w:p w14:paraId="281AAE6B" w14:textId="77777777" w:rsidR="008129E2" w:rsidRPr="00E64328" w:rsidRDefault="008129E2" w:rsidP="008129E2">
      <w:pPr>
        <w:pStyle w:val="Heading2"/>
      </w:pPr>
      <w:bookmarkStart w:id="35" w:name="_Toc49692510"/>
      <w:bookmarkStart w:id="36" w:name="_Toc51357948"/>
      <w:bookmarkStart w:id="37" w:name="_Toc56190467"/>
      <w:r w:rsidRPr="00E64328">
        <w:t>Variante 1</w:t>
      </w:r>
      <w:bookmarkEnd w:id="35"/>
      <w:bookmarkEnd w:id="36"/>
      <w:bookmarkEnd w:id="37"/>
    </w:p>
    <w:p w14:paraId="22A218A3" w14:textId="77777777" w:rsidR="008129E2" w:rsidRDefault="008129E2" w:rsidP="008129E2">
      <w:pPr>
        <w:pStyle w:val="Heading3"/>
      </w:pPr>
      <w:bookmarkStart w:id="38" w:name="_Toc49692511"/>
      <w:bookmarkStart w:id="39" w:name="_Toc51357949"/>
      <w:bookmarkStart w:id="40" w:name="_Toc56190468"/>
      <w:r w:rsidRPr="00E64328">
        <w:t>Beschreibung</w:t>
      </w:r>
      <w:bookmarkEnd w:id="38"/>
      <w:bookmarkEnd w:id="39"/>
      <w:bookmarkEnd w:id="40"/>
    </w:p>
    <w:p w14:paraId="0C48BFA5" w14:textId="37565271" w:rsidR="000D751F" w:rsidRPr="000D751F" w:rsidRDefault="006B265C" w:rsidP="000D751F">
      <w:r>
        <w:t>Es wird eine Webseite</w:t>
      </w:r>
      <w:r w:rsidR="000D751F">
        <w:t xml:space="preserve"> mittels PHP, </w:t>
      </w:r>
      <w:proofErr w:type="spellStart"/>
      <w:r w:rsidR="000D751F">
        <w:t>jQuery</w:t>
      </w:r>
      <w:proofErr w:type="spellEnd"/>
      <w:r w:rsidR="000D751F">
        <w:t xml:space="preserve"> und </w:t>
      </w:r>
      <w:r w:rsidR="00A328C0">
        <w:t>MariaDB</w:t>
      </w:r>
      <w:r w:rsidR="00E35B14">
        <w:t xml:space="preserve"> erstellt</w:t>
      </w:r>
      <w:r w:rsidR="00F56C61">
        <w:t>.</w:t>
      </w:r>
      <w:r w:rsidR="00E64B18">
        <w:t xml:space="preserve"> Vorteile sind der Webzugriff sowie der günstige Unterhalt.</w:t>
      </w:r>
    </w:p>
    <w:p w14:paraId="3F97EFEB" w14:textId="77777777" w:rsidR="00F56C61" w:rsidRPr="00F56C61" w:rsidRDefault="008129E2" w:rsidP="00F56C61">
      <w:pPr>
        <w:pStyle w:val="Heading3"/>
      </w:pPr>
      <w:bookmarkStart w:id="41" w:name="_Toc49692512"/>
      <w:bookmarkStart w:id="42" w:name="_Toc51357950"/>
      <w:bookmarkStart w:id="43" w:name="_Toc56190469"/>
      <w:r w:rsidRPr="00E64328">
        <w:t>Grobe Herleitung der Realisierungszeit</w:t>
      </w:r>
      <w:bookmarkEnd w:id="41"/>
      <w:bookmarkEnd w:id="42"/>
      <w:bookmarkEnd w:id="43"/>
    </w:p>
    <w:p w14:paraId="2C258C26" w14:textId="50CED92D" w:rsidR="00004B3E" w:rsidRPr="00004B3E" w:rsidRDefault="002F6846" w:rsidP="00004B3E">
      <w:r>
        <w:t>Für die Inbetriebnahme von PHP</w:t>
      </w:r>
      <w:r w:rsidR="006577E0">
        <w:t xml:space="preserve"> und MariaDB wird mit einem Aufwand von 140h gerechnet.</w:t>
      </w:r>
    </w:p>
    <w:p w14:paraId="42DBE7E2" w14:textId="77777777" w:rsidR="008129E2" w:rsidRPr="00E64328" w:rsidRDefault="008129E2" w:rsidP="008129E2">
      <w:pPr>
        <w:pStyle w:val="Heading2"/>
      </w:pPr>
      <w:bookmarkStart w:id="44" w:name="_Toc49692513"/>
      <w:bookmarkStart w:id="45" w:name="_Toc51357951"/>
      <w:bookmarkStart w:id="46" w:name="_Toc56190470"/>
      <w:r w:rsidRPr="00E64328">
        <w:t>Variante 2</w:t>
      </w:r>
      <w:bookmarkEnd w:id="44"/>
      <w:bookmarkEnd w:id="45"/>
      <w:bookmarkEnd w:id="46"/>
    </w:p>
    <w:p w14:paraId="095B96F5" w14:textId="77777777" w:rsidR="008129E2" w:rsidRDefault="008129E2" w:rsidP="008129E2">
      <w:pPr>
        <w:pStyle w:val="Heading3"/>
      </w:pPr>
      <w:bookmarkStart w:id="47" w:name="_Toc49692514"/>
      <w:bookmarkStart w:id="48" w:name="_Toc51357952"/>
      <w:bookmarkStart w:id="49" w:name="_Toc56190471"/>
      <w:r w:rsidRPr="00E64328">
        <w:t>Beschreibung</w:t>
      </w:r>
      <w:bookmarkEnd w:id="47"/>
      <w:bookmarkEnd w:id="48"/>
      <w:bookmarkEnd w:id="49"/>
    </w:p>
    <w:p w14:paraId="23097536" w14:textId="08B7ADB3" w:rsidR="001618FA" w:rsidRPr="001618FA" w:rsidRDefault="00B30647" w:rsidP="001618FA">
      <w:r>
        <w:t xml:space="preserve">Es wird eine </w:t>
      </w:r>
      <w:proofErr w:type="spellStart"/>
      <w:r w:rsidR="005C50AD">
        <w:t>Wordpress</w:t>
      </w:r>
      <w:proofErr w:type="spellEnd"/>
      <w:r>
        <w:t xml:space="preserve"> Webseite erstellt</w:t>
      </w:r>
      <w:r w:rsidR="00F91C5D">
        <w:t>, welche auf eine Oracle Database zugreift.</w:t>
      </w:r>
      <w:r w:rsidR="00A77668">
        <w:t xml:space="preserve"> Vorteil dabei ist der Webzugriff. Nachteil sind die hohen Kosten.</w:t>
      </w:r>
    </w:p>
    <w:p w14:paraId="19BADDEB" w14:textId="77777777" w:rsidR="005C2908" w:rsidRPr="005C2908" w:rsidRDefault="008129E2" w:rsidP="005C2908">
      <w:pPr>
        <w:pStyle w:val="Heading3"/>
      </w:pPr>
      <w:bookmarkStart w:id="50" w:name="_Toc49692515"/>
      <w:bookmarkStart w:id="51" w:name="_Toc51357953"/>
      <w:bookmarkStart w:id="52" w:name="_Toc56190472"/>
      <w:r w:rsidRPr="00E64328">
        <w:t>Grobe Herleitung der Realisierungszeit</w:t>
      </w:r>
      <w:bookmarkEnd w:id="50"/>
      <w:bookmarkEnd w:id="51"/>
      <w:bookmarkEnd w:id="52"/>
    </w:p>
    <w:p w14:paraId="262FFE34" w14:textId="63FD5BC0" w:rsidR="005D232B" w:rsidRPr="005D232B" w:rsidRDefault="00A77668" w:rsidP="005D232B">
      <w:r>
        <w:t>Für die Oracle Datenbank werden</w:t>
      </w:r>
      <w:r w:rsidR="00311724">
        <w:t xml:space="preserve"> ca. 140h Entwicklungszeit eingerechnet, </w:t>
      </w:r>
      <w:r w:rsidR="00AE567B">
        <w:t>für die Wordpress-Webseite mit Datenbank-A</w:t>
      </w:r>
      <w:r w:rsidR="003D6FBA">
        <w:t>n</w:t>
      </w:r>
      <w:r w:rsidR="00AE567B">
        <w:t>bindung zusätzliche</w:t>
      </w:r>
      <w:r w:rsidR="004D551B">
        <w:t xml:space="preserve"> 40h. Somit wird mit einem Total von 180h Realisierungszeit gerechnet.</w:t>
      </w:r>
    </w:p>
    <w:p w14:paraId="27DCBE8B" w14:textId="5A899F8D" w:rsidR="00741043" w:rsidRPr="00741043" w:rsidRDefault="008129E2" w:rsidP="00741043">
      <w:pPr>
        <w:pStyle w:val="Heading2"/>
      </w:pPr>
      <w:bookmarkStart w:id="53" w:name="_Toc49692516"/>
      <w:bookmarkStart w:id="54" w:name="_Toc51357954"/>
      <w:bookmarkStart w:id="55" w:name="_Toc56190473"/>
      <w:r w:rsidRPr="00E64328">
        <w:t>Variante 3</w:t>
      </w:r>
      <w:bookmarkEnd w:id="53"/>
      <w:bookmarkEnd w:id="54"/>
      <w:bookmarkEnd w:id="55"/>
    </w:p>
    <w:p w14:paraId="253491DE" w14:textId="77777777" w:rsidR="008129E2" w:rsidRDefault="008129E2" w:rsidP="008129E2">
      <w:pPr>
        <w:pStyle w:val="Heading3"/>
      </w:pPr>
      <w:bookmarkStart w:id="56" w:name="_Toc49692517"/>
      <w:bookmarkStart w:id="57" w:name="_Toc51357955"/>
      <w:bookmarkStart w:id="58" w:name="_Toc56190474"/>
      <w:r w:rsidRPr="00E64328">
        <w:t>Beschreibung</w:t>
      </w:r>
      <w:bookmarkEnd w:id="56"/>
      <w:bookmarkEnd w:id="57"/>
      <w:bookmarkEnd w:id="58"/>
    </w:p>
    <w:p w14:paraId="5AB3FB10" w14:textId="273CC59C" w:rsidR="00CB26C4" w:rsidRPr="00CB26C4" w:rsidRDefault="00CB26C4" w:rsidP="00CB26C4">
      <w:r>
        <w:t xml:space="preserve">Es wird eine Access-Datenbank </w:t>
      </w:r>
      <w:r w:rsidR="00A94E8B">
        <w:t>erstellt. Die</w:t>
      </w:r>
      <w:r w:rsidR="00E64B18">
        <w:t xml:space="preserve"> Logik findet in Access und Excel statt</w:t>
      </w:r>
      <w:r w:rsidR="004D551B">
        <w:t>.</w:t>
      </w:r>
      <w:r w:rsidR="00007A02">
        <w:t xml:space="preserve"> Vorteil dabei ist die vertraute Bedienung via Excel, Nachteil die nur lokale Verfügbarkeit </w:t>
      </w:r>
      <w:r w:rsidR="006D683D">
        <w:t>sowie die Anfälligkeit für Fehlmanipulation.</w:t>
      </w:r>
    </w:p>
    <w:p w14:paraId="6CCCB169" w14:textId="77777777" w:rsidR="008129E2" w:rsidRPr="00E64328" w:rsidRDefault="008129E2" w:rsidP="008129E2">
      <w:pPr>
        <w:pStyle w:val="Heading3"/>
      </w:pPr>
      <w:bookmarkStart w:id="59" w:name="_Toc49692518"/>
      <w:bookmarkStart w:id="60" w:name="_Toc51357956"/>
      <w:bookmarkStart w:id="61" w:name="_Toc56190475"/>
      <w:r w:rsidRPr="00E64328">
        <w:t>Grobe Herleitung der Realisierungszeit</w:t>
      </w:r>
      <w:bookmarkEnd w:id="59"/>
      <w:bookmarkEnd w:id="60"/>
      <w:bookmarkEnd w:id="61"/>
    </w:p>
    <w:p w14:paraId="03BEF917" w14:textId="5076265F" w:rsidR="008129E2" w:rsidRPr="00E64328" w:rsidRDefault="00007A02" w:rsidP="008129E2">
      <w:r>
        <w:t>Für die Inbetriebnahme von Access</w:t>
      </w:r>
      <w:r w:rsidR="006D683D">
        <w:t xml:space="preserve"> und Excel wird mit einer Realisierungszeit von 60h gerechnet. Zusätzlich mit ca. 100h für die Anpassung mit VBA.</w:t>
      </w:r>
      <w:r w:rsidR="008B4B64">
        <w:t xml:space="preserve"> Somit ergibt sich ein Total </w:t>
      </w:r>
      <w:r w:rsidR="00552260">
        <w:t>von 160h.</w:t>
      </w:r>
    </w:p>
    <w:p w14:paraId="5066A937" w14:textId="77777777" w:rsidR="008129E2" w:rsidRPr="00E64328" w:rsidRDefault="008129E2" w:rsidP="008129E2">
      <w:pPr>
        <w:rPr>
          <w:i/>
          <w:color w:val="7030A0"/>
        </w:rPr>
      </w:pPr>
    </w:p>
    <w:p w14:paraId="0D769639" w14:textId="77777777" w:rsidR="008129E2" w:rsidRPr="00E64328" w:rsidRDefault="008129E2" w:rsidP="008129E2">
      <w:pPr>
        <w:rPr>
          <w:i/>
          <w:color w:val="7030A0"/>
        </w:rPr>
      </w:pPr>
      <w:r w:rsidRPr="00E64328">
        <w:rPr>
          <w:i/>
          <w:color w:val="7030A0"/>
        </w:rPr>
        <w:br w:type="page"/>
      </w:r>
    </w:p>
    <w:p w14:paraId="196DCA1F" w14:textId="77777777" w:rsidR="008129E2" w:rsidRPr="00E64328" w:rsidRDefault="008129E2" w:rsidP="008129E2">
      <w:pPr>
        <w:pStyle w:val="Heading1"/>
      </w:pPr>
      <w:bookmarkStart w:id="62" w:name="_Toc49692519"/>
      <w:r w:rsidRPr="00E64328">
        <w:t xml:space="preserve"> </w:t>
      </w:r>
      <w:bookmarkStart w:id="63" w:name="_Toc51357957"/>
      <w:bookmarkStart w:id="64" w:name="_Toc56190476"/>
      <w:r w:rsidRPr="00E64328">
        <w:t>Variantenbewertung</w:t>
      </w:r>
      <w:bookmarkEnd w:id="62"/>
      <w:bookmarkEnd w:id="63"/>
      <w:bookmarkEnd w:id="64"/>
    </w:p>
    <w:p w14:paraId="23EFD0B2" w14:textId="77777777" w:rsidR="008129E2" w:rsidRPr="00E64328" w:rsidRDefault="008129E2" w:rsidP="008129E2">
      <w:pPr>
        <w:pStyle w:val="Heading3"/>
      </w:pPr>
      <w:bookmarkStart w:id="65" w:name="_Toc49692520"/>
      <w:bookmarkStart w:id="66" w:name="_Toc51357958"/>
      <w:bookmarkStart w:id="67" w:name="_Toc56190477"/>
      <w:r w:rsidRPr="00E64328">
        <w:t>Nutzwertanalyse</w:t>
      </w:r>
      <w:bookmarkEnd w:id="65"/>
      <w:bookmarkEnd w:id="66"/>
      <w:bookmarkEnd w:id="67"/>
    </w:p>
    <w:tbl>
      <w:tblPr>
        <w:tblW w:w="9216" w:type="dxa"/>
        <w:tblInd w:w="68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8"/>
        <w:gridCol w:w="851"/>
        <w:gridCol w:w="1276"/>
        <w:gridCol w:w="850"/>
        <w:gridCol w:w="1277"/>
        <w:gridCol w:w="849"/>
        <w:gridCol w:w="1278"/>
      </w:tblGrid>
      <w:tr w:rsidR="008129E2" w:rsidRPr="00E64328" w14:paraId="74E6C208" w14:textId="77777777" w:rsidTr="008129E2">
        <w:trPr>
          <w:trHeight w:val="500"/>
          <w:tblHeader/>
        </w:trPr>
        <w:tc>
          <w:tcPr>
            <w:tcW w:w="2127" w:type="dxa"/>
            <w:shd w:val="clear" w:color="auto" w:fill="7030A0"/>
          </w:tcPr>
          <w:p w14:paraId="4225F071" w14:textId="77777777" w:rsidR="008129E2" w:rsidRPr="00E64328" w:rsidRDefault="008129E2" w:rsidP="008129E2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Kriterium</w:t>
            </w:r>
          </w:p>
        </w:tc>
        <w:tc>
          <w:tcPr>
            <w:tcW w:w="708" w:type="dxa"/>
            <w:shd w:val="clear" w:color="auto" w:fill="7030A0"/>
          </w:tcPr>
          <w:p w14:paraId="4485E63C" w14:textId="77777777" w:rsidR="008129E2" w:rsidRPr="00E64328" w:rsidRDefault="008129E2" w:rsidP="008129E2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Gew.</w:t>
            </w:r>
          </w:p>
        </w:tc>
        <w:tc>
          <w:tcPr>
            <w:tcW w:w="2127" w:type="dxa"/>
            <w:gridSpan w:val="2"/>
            <w:shd w:val="clear" w:color="auto" w:fill="7030A0"/>
          </w:tcPr>
          <w:p w14:paraId="5FDE54B3" w14:textId="77777777" w:rsidR="008129E2" w:rsidRPr="00E64328" w:rsidRDefault="008129E2" w:rsidP="008129E2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1</w:t>
            </w:r>
          </w:p>
        </w:tc>
        <w:tc>
          <w:tcPr>
            <w:tcW w:w="2127" w:type="dxa"/>
            <w:gridSpan w:val="2"/>
            <w:shd w:val="clear" w:color="auto" w:fill="7030A0"/>
          </w:tcPr>
          <w:p w14:paraId="6F644D1D" w14:textId="77777777" w:rsidR="008129E2" w:rsidRPr="00E64328" w:rsidRDefault="008129E2" w:rsidP="008129E2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2</w:t>
            </w:r>
          </w:p>
        </w:tc>
        <w:tc>
          <w:tcPr>
            <w:tcW w:w="2127" w:type="dxa"/>
            <w:gridSpan w:val="2"/>
            <w:shd w:val="clear" w:color="auto" w:fill="7030A0"/>
          </w:tcPr>
          <w:p w14:paraId="75EF3590" w14:textId="77777777" w:rsidR="008129E2" w:rsidRPr="00E64328" w:rsidRDefault="008129E2" w:rsidP="008129E2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3</w:t>
            </w:r>
          </w:p>
        </w:tc>
      </w:tr>
      <w:tr w:rsidR="008129E2" w:rsidRPr="00E64328" w14:paraId="42B258FA" w14:textId="77777777" w:rsidTr="008129E2">
        <w:trPr>
          <w:trHeight w:val="500"/>
        </w:trPr>
        <w:tc>
          <w:tcPr>
            <w:tcW w:w="2127" w:type="dxa"/>
            <w:shd w:val="clear" w:color="auto" w:fill="D9D9D9" w:themeFill="background1" w:themeFillShade="D9"/>
          </w:tcPr>
          <w:p w14:paraId="53AE9C53" w14:textId="77777777" w:rsidR="008129E2" w:rsidRPr="00E64328" w:rsidRDefault="008129E2" w:rsidP="008129E2"/>
        </w:tc>
        <w:tc>
          <w:tcPr>
            <w:tcW w:w="708" w:type="dxa"/>
            <w:shd w:val="clear" w:color="auto" w:fill="D9D9D9" w:themeFill="background1" w:themeFillShade="D9"/>
          </w:tcPr>
          <w:p w14:paraId="6CAFF9E3" w14:textId="77777777" w:rsidR="008129E2" w:rsidRPr="00E64328" w:rsidRDefault="008129E2" w:rsidP="008129E2">
            <w:pPr>
              <w:rPr>
                <w:i/>
                <w:color w:val="7030A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6125C39" w14:textId="77777777" w:rsidR="008129E2" w:rsidRPr="00E64328" w:rsidRDefault="008129E2" w:rsidP="008129E2">
            <w:r w:rsidRPr="00E64328">
              <w:t>Punkte</w:t>
            </w:r>
          </w:p>
          <w:p w14:paraId="7968B9C4" w14:textId="77777777" w:rsidR="008129E2" w:rsidRPr="00E64328" w:rsidRDefault="008129E2" w:rsidP="008129E2">
            <w:pPr>
              <w:rPr>
                <w:i/>
                <w:color w:val="7030A0"/>
              </w:rPr>
            </w:pPr>
            <w:r w:rsidRPr="00E64328">
              <w:t>1-10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AB83D9" w14:textId="77777777" w:rsidR="008129E2" w:rsidRPr="00E64328" w:rsidRDefault="008129E2" w:rsidP="008129E2">
            <w:r w:rsidRPr="00E64328">
              <w:t>Bewertung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BEDE82E" w14:textId="77777777" w:rsidR="008129E2" w:rsidRPr="00E64328" w:rsidRDefault="008129E2" w:rsidP="008129E2">
            <w:r w:rsidRPr="00E64328">
              <w:t>Punkte</w:t>
            </w:r>
          </w:p>
          <w:p w14:paraId="20F13070" w14:textId="77777777" w:rsidR="008129E2" w:rsidRPr="00E64328" w:rsidRDefault="008129E2" w:rsidP="008129E2">
            <w:r w:rsidRPr="00E64328">
              <w:t>1-10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FDBF8C0" w14:textId="77777777" w:rsidR="008129E2" w:rsidRPr="00E64328" w:rsidRDefault="008129E2" w:rsidP="008129E2">
            <w:r w:rsidRPr="00E64328">
              <w:t>Bewertung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4E2C335" w14:textId="77777777" w:rsidR="008129E2" w:rsidRPr="00E64328" w:rsidRDefault="008129E2" w:rsidP="008129E2">
            <w:r w:rsidRPr="00E64328">
              <w:t>Punkte</w:t>
            </w:r>
          </w:p>
          <w:p w14:paraId="5A67797B" w14:textId="77777777" w:rsidR="008129E2" w:rsidRPr="00E64328" w:rsidRDefault="008129E2" w:rsidP="008129E2">
            <w:r w:rsidRPr="00E64328">
              <w:t>1-10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4EAC4A7C" w14:textId="77777777" w:rsidR="008129E2" w:rsidRPr="00E64328" w:rsidRDefault="008129E2" w:rsidP="008129E2">
            <w:r w:rsidRPr="00E64328">
              <w:t>Bewertung</w:t>
            </w:r>
          </w:p>
        </w:tc>
      </w:tr>
      <w:tr w:rsidR="008129E2" w:rsidRPr="00E64328" w14:paraId="758A7F43" w14:textId="77777777" w:rsidTr="008129E2">
        <w:trPr>
          <w:trHeight w:val="500"/>
        </w:trPr>
        <w:tc>
          <w:tcPr>
            <w:tcW w:w="2127" w:type="dxa"/>
            <w:shd w:val="clear" w:color="auto" w:fill="D9D9D9" w:themeFill="background1" w:themeFillShade="D9"/>
          </w:tcPr>
          <w:p w14:paraId="4F0C582B" w14:textId="274735E2" w:rsidR="008129E2" w:rsidRPr="00E64328" w:rsidRDefault="00491CB4" w:rsidP="008129E2">
            <w:r>
              <w:t>Sollzeit 140h eingehalten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79F524C" w14:textId="7CF9B012" w:rsidR="008129E2" w:rsidRPr="00E64328" w:rsidRDefault="002C5404" w:rsidP="008129E2">
            <w:r>
              <w:t>4</w:t>
            </w:r>
            <w:r w:rsidR="00486964"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624FDEF" w14:textId="1CDB4EE2" w:rsidR="008129E2" w:rsidRPr="00E64328" w:rsidRDefault="00BB2A5C" w:rsidP="008129E2">
            <w:r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42E88DF" w14:textId="0333154F" w:rsidR="008129E2" w:rsidRPr="00E64328" w:rsidRDefault="006244F8" w:rsidP="008129E2">
            <w:r>
              <w:t>20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845C50E" w14:textId="7965385C" w:rsidR="008129E2" w:rsidRPr="00E64328" w:rsidRDefault="0038580B" w:rsidP="008129E2">
            <w:r>
              <w:t>2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67A56F3E" w14:textId="1DD08E8E" w:rsidR="008129E2" w:rsidRPr="00E64328" w:rsidRDefault="008369A5" w:rsidP="008129E2">
            <w:r>
              <w:t>8</w:t>
            </w:r>
            <w:r w:rsidR="00E32791">
              <w:t>0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0A99076" w14:textId="30B8D7E3" w:rsidR="008129E2" w:rsidRPr="00E64328" w:rsidRDefault="006244F8" w:rsidP="008129E2">
            <w:r>
              <w:t>4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417F123" w14:textId="3066051E" w:rsidR="008129E2" w:rsidRPr="00E64328" w:rsidRDefault="003A062A" w:rsidP="008129E2">
            <w:r>
              <w:t>16</w:t>
            </w:r>
            <w:r w:rsidR="00E32791">
              <w:t>0</w:t>
            </w:r>
          </w:p>
        </w:tc>
      </w:tr>
      <w:tr w:rsidR="008129E2" w:rsidRPr="00E64328" w14:paraId="08AAD85F" w14:textId="77777777" w:rsidTr="008129E2">
        <w:trPr>
          <w:trHeight w:val="500"/>
        </w:trPr>
        <w:tc>
          <w:tcPr>
            <w:tcW w:w="2127" w:type="dxa"/>
            <w:shd w:val="clear" w:color="auto" w:fill="D9D9D9" w:themeFill="background1" w:themeFillShade="D9"/>
          </w:tcPr>
          <w:p w14:paraId="5D412C58" w14:textId="0EF88DF1" w:rsidR="008129E2" w:rsidRPr="00E64328" w:rsidRDefault="007D75AF" w:rsidP="008129E2">
            <w:r w:rsidRPr="007D75AF">
              <w:t xml:space="preserve">Antwortzeit </w:t>
            </w:r>
            <w:r w:rsidR="00BB2A5C">
              <w:t>Lösung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84F0150" w14:textId="11E48DFD" w:rsidR="008129E2" w:rsidRPr="00E64328" w:rsidRDefault="007B3DF2" w:rsidP="008129E2">
            <w:r>
              <w:t>2</w:t>
            </w:r>
            <w:r w:rsidR="00486964"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9F22FA1" w14:textId="2699531B" w:rsidR="008129E2" w:rsidRPr="00E64328" w:rsidRDefault="00BB2A5C" w:rsidP="008129E2">
            <w:r>
              <w:t>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1A1DF6" w14:textId="59C5367D" w:rsidR="008129E2" w:rsidRPr="00E64328" w:rsidRDefault="006244F8" w:rsidP="008129E2">
            <w: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3FC448E" w14:textId="1D2E13EA" w:rsidR="008129E2" w:rsidRPr="00E64328" w:rsidRDefault="00A83085" w:rsidP="008129E2">
            <w:r>
              <w:t>4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4FDEBB6D" w14:textId="64F9A404" w:rsidR="008129E2" w:rsidRPr="00E64328" w:rsidRDefault="008369A5" w:rsidP="008129E2">
            <w:r>
              <w:t>8</w:t>
            </w:r>
            <w:r w:rsidR="00E32791">
              <w:t>0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EC91526" w14:textId="0DC45B7B" w:rsidR="008129E2" w:rsidRPr="00E64328" w:rsidRDefault="006244F8" w:rsidP="008129E2">
            <w:r>
              <w:t>4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733D1065" w14:textId="5AFCD436" w:rsidR="008129E2" w:rsidRPr="00E64328" w:rsidRDefault="003A062A" w:rsidP="008129E2">
            <w:r>
              <w:t>8</w:t>
            </w:r>
            <w:r w:rsidR="00E32791">
              <w:t>0</w:t>
            </w:r>
          </w:p>
        </w:tc>
      </w:tr>
      <w:tr w:rsidR="008129E2" w:rsidRPr="00E64328" w14:paraId="04D20C00" w14:textId="77777777" w:rsidTr="008129E2">
        <w:trPr>
          <w:trHeight w:val="500"/>
        </w:trPr>
        <w:tc>
          <w:tcPr>
            <w:tcW w:w="2127" w:type="dxa"/>
            <w:shd w:val="clear" w:color="auto" w:fill="D9D9D9" w:themeFill="background1" w:themeFillShade="D9"/>
          </w:tcPr>
          <w:p w14:paraId="1D3B7AB9" w14:textId="5F04269A" w:rsidR="008129E2" w:rsidRPr="00E64328" w:rsidRDefault="00A31F98" w:rsidP="008129E2">
            <w:r>
              <w:t>Einfachheit der Bedienung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DDFC641" w14:textId="0827E8AC" w:rsidR="008129E2" w:rsidRPr="00E64328" w:rsidRDefault="002C5404" w:rsidP="008129E2">
            <w:r>
              <w:t>4</w:t>
            </w:r>
            <w:r w:rsidR="00486964"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CC5642F" w14:textId="246DE28F" w:rsidR="008129E2" w:rsidRPr="00E64328" w:rsidRDefault="00BB2A5C" w:rsidP="008129E2">
            <w:r>
              <w:t>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BA13E3C" w14:textId="059F38B4" w:rsidR="008129E2" w:rsidRPr="00E64328" w:rsidRDefault="006244F8" w:rsidP="008129E2">
            <w:r>
              <w:t>12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3DD5180" w14:textId="65AA934B" w:rsidR="008129E2" w:rsidRPr="00E64328" w:rsidRDefault="00840252" w:rsidP="008129E2">
            <w:r>
              <w:t>4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2C8C5CD7" w14:textId="581623C4" w:rsidR="008129E2" w:rsidRPr="00E64328" w:rsidRDefault="008369A5" w:rsidP="008129E2">
            <w:r>
              <w:t>16</w:t>
            </w:r>
            <w:r w:rsidR="00E32791">
              <w:t>0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FD26692" w14:textId="40F63BF3" w:rsidR="008129E2" w:rsidRPr="00E64328" w:rsidRDefault="006244F8" w:rsidP="008129E2">
            <w:r>
              <w:t>2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5B5A6EF" w14:textId="6466E8C6" w:rsidR="008129E2" w:rsidRPr="00E64328" w:rsidRDefault="003A062A" w:rsidP="008129E2">
            <w:r>
              <w:t>8</w:t>
            </w:r>
            <w:r w:rsidR="00E32791">
              <w:t>0</w:t>
            </w:r>
          </w:p>
        </w:tc>
      </w:tr>
      <w:tr w:rsidR="008129E2" w:rsidRPr="00E64328" w14:paraId="60A18214" w14:textId="77777777" w:rsidTr="008129E2">
        <w:trPr>
          <w:trHeight w:val="500"/>
        </w:trPr>
        <w:tc>
          <w:tcPr>
            <w:tcW w:w="2127" w:type="dxa"/>
            <w:shd w:val="clear" w:color="auto" w:fill="D9D9D9" w:themeFill="background1" w:themeFillShade="D9"/>
          </w:tcPr>
          <w:p w14:paraId="09230211" w14:textId="77777777" w:rsidR="008129E2" w:rsidRPr="00E64328" w:rsidRDefault="008129E2" w:rsidP="008129E2">
            <w:pPr>
              <w:rPr>
                <w:b/>
              </w:rPr>
            </w:pPr>
            <w:r w:rsidRPr="00E64328">
              <w:rPr>
                <w:b/>
              </w:rPr>
              <w:t>Gesamtbewertung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1F130425" w14:textId="77777777" w:rsidR="008129E2" w:rsidRPr="00E64328" w:rsidRDefault="008129E2" w:rsidP="008129E2">
            <w:pPr>
              <w:rPr>
                <w:b/>
              </w:rPr>
            </w:pPr>
            <w:r w:rsidRPr="00E64328">
              <w:rPr>
                <w:b/>
              </w:rPr>
              <w:t>100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792BB3C" w14:textId="77777777" w:rsidR="008129E2" w:rsidRPr="00E64328" w:rsidRDefault="008129E2" w:rsidP="008129E2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1325C4B1" w14:textId="7E15C614" w:rsidR="008129E2" w:rsidRPr="00E64328" w:rsidRDefault="007C3F0C" w:rsidP="008129E2">
            <w:pPr>
              <w:rPr>
                <w:b/>
              </w:rPr>
            </w:pPr>
            <w:r>
              <w:rPr>
                <w:b/>
              </w:rPr>
              <w:t>36</w:t>
            </w:r>
            <w:r w:rsidR="00486964">
              <w:rPr>
                <w:b/>
              </w:rPr>
              <w:t>0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AF77040" w14:textId="77777777" w:rsidR="008129E2" w:rsidRPr="00E64328" w:rsidRDefault="008129E2" w:rsidP="008129E2">
            <w:pPr>
              <w:rPr>
                <w:b/>
              </w:rPr>
            </w:pPr>
          </w:p>
        </w:tc>
        <w:tc>
          <w:tcPr>
            <w:tcW w:w="1277" w:type="dxa"/>
            <w:shd w:val="clear" w:color="auto" w:fill="D9D9D9" w:themeFill="background1" w:themeFillShade="D9"/>
          </w:tcPr>
          <w:p w14:paraId="719A18B2" w14:textId="245CE4EE" w:rsidR="008129E2" w:rsidRPr="00E64328" w:rsidRDefault="007C3F0C" w:rsidP="008129E2">
            <w:pPr>
              <w:rPr>
                <w:b/>
              </w:rPr>
            </w:pPr>
            <w:r>
              <w:rPr>
                <w:b/>
              </w:rPr>
              <w:t>32</w:t>
            </w:r>
            <w:r w:rsidR="00486964">
              <w:rPr>
                <w:b/>
              </w:rPr>
              <w:t>0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3FB24F83" w14:textId="77777777" w:rsidR="008129E2" w:rsidRPr="00E64328" w:rsidRDefault="008129E2" w:rsidP="008129E2">
            <w:pPr>
              <w:rPr>
                <w:b/>
              </w:rPr>
            </w:pPr>
          </w:p>
        </w:tc>
        <w:tc>
          <w:tcPr>
            <w:tcW w:w="1278" w:type="dxa"/>
            <w:shd w:val="clear" w:color="auto" w:fill="D9D9D9" w:themeFill="background1" w:themeFillShade="D9"/>
          </w:tcPr>
          <w:p w14:paraId="36A12F54" w14:textId="1AC73516" w:rsidR="008129E2" w:rsidRPr="00E64328" w:rsidRDefault="00186FD3" w:rsidP="008129E2">
            <w:pPr>
              <w:rPr>
                <w:b/>
              </w:rPr>
            </w:pPr>
            <w:r>
              <w:rPr>
                <w:b/>
              </w:rPr>
              <w:t>32</w:t>
            </w:r>
            <w:r w:rsidR="00486964">
              <w:rPr>
                <w:b/>
              </w:rPr>
              <w:t>0</w:t>
            </w:r>
          </w:p>
        </w:tc>
      </w:tr>
    </w:tbl>
    <w:p w14:paraId="2F082DEE" w14:textId="77777777" w:rsidR="008129E2" w:rsidRPr="00E64328" w:rsidRDefault="008129E2" w:rsidP="008129E2"/>
    <w:p w14:paraId="67D6D62E" w14:textId="77777777" w:rsidR="008129E2" w:rsidRDefault="008129E2" w:rsidP="008129E2">
      <w:pPr>
        <w:pStyle w:val="Heading3"/>
      </w:pPr>
      <w:bookmarkStart w:id="68" w:name="_Toc49692521"/>
      <w:bookmarkStart w:id="69" w:name="_Toc51357959"/>
      <w:bookmarkStart w:id="70" w:name="_Toc56190478"/>
      <w:r w:rsidRPr="00E64328">
        <w:t>Wirtschaftlichkeitsbetrachtung</w:t>
      </w:r>
      <w:bookmarkEnd w:id="68"/>
      <w:bookmarkEnd w:id="69"/>
      <w:bookmarkEnd w:id="70"/>
    </w:p>
    <w:p w14:paraId="34012EB8" w14:textId="07A35419" w:rsidR="00AF6681" w:rsidRDefault="000B1CCC" w:rsidP="00AF6681">
      <w:r>
        <w:t>In Der Wirtschaftlichkeitsbetrachtung werden die Investitions- sowie die Betriebskosten</w:t>
      </w:r>
      <w:r w:rsidR="001D5DE1">
        <w:t xml:space="preserve"> </w:t>
      </w:r>
      <w:r w:rsidR="003854EF">
        <w:t>für 5 Jahre verglichen.</w:t>
      </w:r>
    </w:p>
    <w:p w14:paraId="6C3A0B85" w14:textId="77777777" w:rsidR="0092795C" w:rsidRDefault="0092795C" w:rsidP="002C54D4"/>
    <w:p w14:paraId="12724C9E" w14:textId="77777777" w:rsidR="0092795C" w:rsidRDefault="0092795C" w:rsidP="0092795C">
      <w:r>
        <w:t>Variante 1:</w:t>
      </w:r>
    </w:p>
    <w:p w14:paraId="45F202DE" w14:textId="758957C5" w:rsidR="0092795C" w:rsidRDefault="001712BF" w:rsidP="001712BF">
      <w:pPr>
        <w:pStyle w:val="ListParagraph"/>
        <w:numPr>
          <w:ilvl w:val="0"/>
          <w:numId w:val="10"/>
        </w:numPr>
      </w:pPr>
      <w:r>
        <w:t>Investitionskosten</w:t>
      </w:r>
    </w:p>
    <w:p w14:paraId="6111AFD0" w14:textId="27743687" w:rsidR="001712BF" w:rsidRDefault="007C05C1" w:rsidP="001712BF">
      <w:pPr>
        <w:pStyle w:val="ListParagraph"/>
        <w:numPr>
          <w:ilvl w:val="1"/>
          <w:numId w:val="10"/>
        </w:numPr>
      </w:pPr>
      <w:r>
        <w:t>1</w:t>
      </w:r>
      <w:r w:rsidR="002D0B3F">
        <w:t>4</w:t>
      </w:r>
      <w:r>
        <w:t>0h Entwicklung a 180.-</w:t>
      </w:r>
    </w:p>
    <w:p w14:paraId="115C7268" w14:textId="4DABA87A" w:rsidR="00824442" w:rsidRDefault="00D574C4" w:rsidP="00104D4E">
      <w:pPr>
        <w:pStyle w:val="ListParagraph"/>
        <w:numPr>
          <w:ilvl w:val="0"/>
          <w:numId w:val="10"/>
        </w:numPr>
      </w:pPr>
      <w:r>
        <w:t>Betriebskosten</w:t>
      </w:r>
      <w:r w:rsidR="00842E2E">
        <w:t xml:space="preserve"> / 5 Jahre</w:t>
      </w:r>
    </w:p>
    <w:p w14:paraId="693D40C4" w14:textId="3C5A8DDF" w:rsidR="00AE5A52" w:rsidRDefault="00011A53" w:rsidP="00AE5A52">
      <w:pPr>
        <w:pStyle w:val="ListParagraph"/>
        <w:numPr>
          <w:ilvl w:val="1"/>
          <w:numId w:val="10"/>
        </w:numPr>
      </w:pPr>
      <w:r>
        <w:t xml:space="preserve">20h </w:t>
      </w:r>
      <w:r w:rsidR="00E97E31">
        <w:t>Soft</w:t>
      </w:r>
      <w:r w:rsidR="00992B5C">
        <w:t>warewartung</w:t>
      </w:r>
      <w:r>
        <w:t xml:space="preserve"> a 180.-</w:t>
      </w:r>
    </w:p>
    <w:p w14:paraId="1721D0B9" w14:textId="4BD2BB64" w:rsidR="00A85778" w:rsidRDefault="00A85778" w:rsidP="00FB5E96">
      <w:pPr>
        <w:ind w:left="708"/>
      </w:pPr>
    </w:p>
    <w:p w14:paraId="7064E4B3" w14:textId="77777777" w:rsidR="0092795C" w:rsidRDefault="0092795C" w:rsidP="0092795C">
      <w:r>
        <w:t>Variante 2:</w:t>
      </w:r>
    </w:p>
    <w:p w14:paraId="73391750" w14:textId="77777777" w:rsidR="00A85778" w:rsidRPr="00A85778" w:rsidRDefault="00A85778" w:rsidP="00DA0F68">
      <w:pPr>
        <w:pStyle w:val="ListParagraph"/>
        <w:numPr>
          <w:ilvl w:val="0"/>
          <w:numId w:val="10"/>
        </w:numPr>
      </w:pPr>
      <w:r>
        <w:t>Investitionskosten</w:t>
      </w:r>
    </w:p>
    <w:p w14:paraId="70403AD1" w14:textId="41507650" w:rsidR="00A85778" w:rsidRPr="00A85778" w:rsidRDefault="00DA0F68" w:rsidP="00DA0F68">
      <w:pPr>
        <w:pStyle w:val="ListParagraph"/>
        <w:numPr>
          <w:ilvl w:val="1"/>
          <w:numId w:val="10"/>
        </w:numPr>
      </w:pPr>
      <w:r>
        <w:t>1</w:t>
      </w:r>
      <w:r w:rsidR="005775F9">
        <w:t>8</w:t>
      </w:r>
      <w:r>
        <w:t>0h</w:t>
      </w:r>
      <w:r w:rsidR="00A85778">
        <w:t xml:space="preserve"> Entwicklung a 180.-</w:t>
      </w:r>
    </w:p>
    <w:p w14:paraId="41E2049B" w14:textId="1A745279" w:rsidR="002909C9" w:rsidRDefault="00020D93" w:rsidP="00DA0F68">
      <w:pPr>
        <w:pStyle w:val="ListParagraph"/>
        <w:numPr>
          <w:ilvl w:val="1"/>
          <w:numId w:val="10"/>
        </w:numPr>
      </w:pPr>
      <w:r>
        <w:t>Oracle DB Server 1 Prozessor</w:t>
      </w:r>
    </w:p>
    <w:p w14:paraId="600BF19F" w14:textId="0A84319D" w:rsidR="00020D93" w:rsidRDefault="00020D93" w:rsidP="00020D93">
      <w:pPr>
        <w:pStyle w:val="ListParagraph"/>
        <w:numPr>
          <w:ilvl w:val="0"/>
          <w:numId w:val="10"/>
        </w:numPr>
      </w:pPr>
      <w:r>
        <w:t>Betriebskosten</w:t>
      </w:r>
      <w:r w:rsidR="00C62635">
        <w:t xml:space="preserve"> / 5 Jahre</w:t>
      </w:r>
    </w:p>
    <w:p w14:paraId="5A279B9E" w14:textId="020E9E03" w:rsidR="00020D93" w:rsidRDefault="00020D93" w:rsidP="00020D93">
      <w:pPr>
        <w:pStyle w:val="ListParagraph"/>
        <w:numPr>
          <w:ilvl w:val="1"/>
          <w:numId w:val="10"/>
        </w:numPr>
      </w:pPr>
      <w:r>
        <w:t>20h Softwarewartung a 180.-</w:t>
      </w:r>
    </w:p>
    <w:p w14:paraId="3280E0A4" w14:textId="34D808FF" w:rsidR="00F16413" w:rsidRDefault="00EA0F5E" w:rsidP="00020D93">
      <w:pPr>
        <w:pStyle w:val="ListParagraph"/>
        <w:numPr>
          <w:ilvl w:val="1"/>
          <w:numId w:val="10"/>
        </w:numPr>
      </w:pPr>
      <w:r>
        <w:t>Software-Update-Lizenz Oracle</w:t>
      </w:r>
    </w:p>
    <w:p w14:paraId="69A69000" w14:textId="02FE6639" w:rsidR="0092795C" w:rsidRDefault="004D5F4B" w:rsidP="0092795C">
      <w:r>
        <w:br w:type="page"/>
      </w:r>
    </w:p>
    <w:p w14:paraId="35EF3C46" w14:textId="77777777" w:rsidR="0092795C" w:rsidRDefault="0092795C" w:rsidP="0092795C">
      <w:r>
        <w:t>Variante 3:</w:t>
      </w:r>
    </w:p>
    <w:p w14:paraId="211AC954" w14:textId="77777777" w:rsidR="00A85778" w:rsidRPr="00A85778" w:rsidRDefault="00A85778" w:rsidP="00DA0F68">
      <w:pPr>
        <w:pStyle w:val="ListParagraph"/>
        <w:numPr>
          <w:ilvl w:val="0"/>
          <w:numId w:val="10"/>
        </w:numPr>
      </w:pPr>
      <w:r>
        <w:t>Investitionskosten</w:t>
      </w:r>
    </w:p>
    <w:p w14:paraId="5F62586A" w14:textId="5D26E95F" w:rsidR="0092795C" w:rsidRDefault="00DA0F68" w:rsidP="00011A53">
      <w:pPr>
        <w:pStyle w:val="ListParagraph"/>
        <w:numPr>
          <w:ilvl w:val="1"/>
          <w:numId w:val="10"/>
        </w:numPr>
      </w:pPr>
      <w:r>
        <w:t>1</w:t>
      </w:r>
      <w:r w:rsidR="005775F9">
        <w:t>6</w:t>
      </w:r>
      <w:r>
        <w:t>0h</w:t>
      </w:r>
      <w:r w:rsidR="00A85778">
        <w:t xml:space="preserve"> Entwicklung a 180.-</w:t>
      </w:r>
    </w:p>
    <w:p w14:paraId="7B8EEEF1" w14:textId="77777777" w:rsidR="00011A53" w:rsidRDefault="00011A53" w:rsidP="00011A53">
      <w:pPr>
        <w:pStyle w:val="ListParagraph"/>
        <w:numPr>
          <w:ilvl w:val="0"/>
          <w:numId w:val="10"/>
        </w:numPr>
      </w:pPr>
      <w:r>
        <w:t>Betriebskosten / 5 Jahre</w:t>
      </w:r>
    </w:p>
    <w:p w14:paraId="0204571F" w14:textId="09E9374B" w:rsidR="00011A53" w:rsidRDefault="00011A53" w:rsidP="001C0395">
      <w:pPr>
        <w:pStyle w:val="ListParagraph"/>
        <w:numPr>
          <w:ilvl w:val="1"/>
          <w:numId w:val="10"/>
        </w:numPr>
      </w:pPr>
      <w:r>
        <w:t xml:space="preserve">20h </w:t>
      </w:r>
      <w:r w:rsidR="00930529">
        <w:t>Softwarewartung</w:t>
      </w:r>
      <w:r>
        <w:t xml:space="preserve"> a 180.-</w:t>
      </w:r>
    </w:p>
    <w:p w14:paraId="02448A4E" w14:textId="13D13EB1" w:rsidR="001C0395" w:rsidRDefault="004D5F4B" w:rsidP="001C0395">
      <w:pPr>
        <w:pStyle w:val="ListParagraph"/>
        <w:numPr>
          <w:ilvl w:val="1"/>
          <w:numId w:val="10"/>
        </w:numPr>
      </w:pPr>
      <w:r>
        <w:t>5x Lizenzkosten Microsoft Office 365 Business Standard</w:t>
      </w:r>
      <w:r w:rsidR="00930529">
        <w:t xml:space="preserve"> a </w:t>
      </w:r>
      <w:r w:rsidR="004B3B41">
        <w:t>147.60</w:t>
      </w:r>
      <w:r w:rsidR="00AA1FEC">
        <w:t>.-</w:t>
      </w:r>
    </w:p>
    <w:p w14:paraId="6028A5ED" w14:textId="77777777" w:rsidR="0092795C" w:rsidRPr="002C54D4" w:rsidRDefault="0092795C" w:rsidP="002C54D4"/>
    <w:tbl>
      <w:tblPr>
        <w:tblW w:w="9216" w:type="dxa"/>
        <w:tblInd w:w="68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2127"/>
        <w:gridCol w:w="2127"/>
      </w:tblGrid>
      <w:tr w:rsidR="003854EF" w:rsidRPr="00E64328" w14:paraId="2798B67F" w14:textId="77777777" w:rsidTr="00335325">
        <w:trPr>
          <w:trHeight w:val="500"/>
          <w:tblHeader/>
        </w:trPr>
        <w:tc>
          <w:tcPr>
            <w:tcW w:w="2835" w:type="dxa"/>
            <w:shd w:val="clear" w:color="auto" w:fill="7030A0"/>
          </w:tcPr>
          <w:p w14:paraId="599C3543" w14:textId="1A50A412" w:rsidR="003854EF" w:rsidRPr="00E64328" w:rsidRDefault="00CC1504" w:rsidP="00A43FD6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color w:val="FFFFFF" w:themeColor="background1"/>
                <w:sz w:val="18"/>
                <w:szCs w:val="18"/>
              </w:rPr>
              <w:t>Kostenart</w:t>
            </w:r>
          </w:p>
        </w:tc>
        <w:tc>
          <w:tcPr>
            <w:tcW w:w="2127" w:type="dxa"/>
            <w:shd w:val="clear" w:color="auto" w:fill="7030A0"/>
          </w:tcPr>
          <w:p w14:paraId="58B41FA2" w14:textId="77777777" w:rsidR="003854EF" w:rsidRPr="00E64328" w:rsidRDefault="003854EF" w:rsidP="00A43FD6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1</w:t>
            </w:r>
          </w:p>
        </w:tc>
        <w:tc>
          <w:tcPr>
            <w:tcW w:w="2127" w:type="dxa"/>
            <w:shd w:val="clear" w:color="auto" w:fill="7030A0"/>
          </w:tcPr>
          <w:p w14:paraId="112E70F5" w14:textId="77777777" w:rsidR="003854EF" w:rsidRPr="00E64328" w:rsidRDefault="003854EF" w:rsidP="00A43FD6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2</w:t>
            </w:r>
          </w:p>
        </w:tc>
        <w:tc>
          <w:tcPr>
            <w:tcW w:w="2127" w:type="dxa"/>
            <w:shd w:val="clear" w:color="auto" w:fill="7030A0"/>
          </w:tcPr>
          <w:p w14:paraId="3DB01815" w14:textId="77777777" w:rsidR="003854EF" w:rsidRPr="00E64328" w:rsidRDefault="003854EF" w:rsidP="00A43FD6">
            <w:pPr>
              <w:spacing w:before="120" w:after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64328">
              <w:rPr>
                <w:rFonts w:cs="Arial"/>
                <w:color w:val="FFFFFF" w:themeColor="background1"/>
                <w:sz w:val="18"/>
                <w:szCs w:val="18"/>
              </w:rPr>
              <w:t>Variante 3</w:t>
            </w:r>
          </w:p>
        </w:tc>
      </w:tr>
      <w:tr w:rsidR="003854EF" w:rsidRPr="00E64328" w14:paraId="24C49D5D" w14:textId="77777777" w:rsidTr="00A43FD6">
        <w:trPr>
          <w:trHeight w:val="500"/>
        </w:trPr>
        <w:tc>
          <w:tcPr>
            <w:tcW w:w="2835" w:type="dxa"/>
            <w:shd w:val="clear" w:color="auto" w:fill="D9D9D9" w:themeFill="background1" w:themeFillShade="D9"/>
          </w:tcPr>
          <w:p w14:paraId="4D24D183" w14:textId="68D7169A" w:rsidR="003854EF" w:rsidRPr="00E64328" w:rsidRDefault="003854EF" w:rsidP="00A43FD6">
            <w:pPr>
              <w:rPr>
                <w:i/>
                <w:color w:val="7030A0"/>
              </w:rPr>
            </w:pPr>
            <w:r w:rsidRPr="003854EF">
              <w:t>I</w:t>
            </w:r>
            <w:r>
              <w:t>n</w:t>
            </w:r>
            <w:r w:rsidRPr="003854EF">
              <w:t>vestitionskosten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AD88951" w14:textId="3D3B1671" w:rsidR="003854EF" w:rsidRPr="00E64328" w:rsidRDefault="00E33C85" w:rsidP="00A43FD6">
            <w:r>
              <w:t>2</w:t>
            </w:r>
            <w:r w:rsidR="00A10C2F">
              <w:t>5</w:t>
            </w:r>
            <w:r>
              <w:t>'</w:t>
            </w:r>
            <w:r w:rsidR="00A10C2F">
              <w:t>2</w:t>
            </w:r>
            <w:r>
              <w:t>00.-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22A256A" w14:textId="138D205E" w:rsidR="003854EF" w:rsidRPr="00E64328" w:rsidRDefault="00E13D1C" w:rsidP="00A43FD6">
            <w:r>
              <w:t>4</w:t>
            </w:r>
            <w:r w:rsidR="00CE54D3">
              <w:t>9</w:t>
            </w:r>
            <w:r>
              <w:t>'</w:t>
            </w:r>
            <w:r w:rsidR="00CE54D3">
              <w:t>9</w:t>
            </w:r>
            <w:r>
              <w:t>00.-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549A179" w14:textId="244658D5" w:rsidR="003854EF" w:rsidRPr="00E64328" w:rsidRDefault="00D06482" w:rsidP="00A43FD6">
            <w:r>
              <w:t>2</w:t>
            </w:r>
            <w:r w:rsidR="00890629">
              <w:t>8</w:t>
            </w:r>
            <w:r>
              <w:t>'</w:t>
            </w:r>
            <w:r w:rsidR="00890629">
              <w:t>8</w:t>
            </w:r>
            <w:r>
              <w:t>00.-</w:t>
            </w:r>
          </w:p>
        </w:tc>
      </w:tr>
      <w:tr w:rsidR="003854EF" w:rsidRPr="00E64328" w14:paraId="57FF9ED2" w14:textId="77777777" w:rsidTr="00A43FD6">
        <w:trPr>
          <w:trHeight w:val="500"/>
        </w:trPr>
        <w:tc>
          <w:tcPr>
            <w:tcW w:w="2835" w:type="dxa"/>
            <w:shd w:val="clear" w:color="auto" w:fill="D9D9D9" w:themeFill="background1" w:themeFillShade="D9"/>
          </w:tcPr>
          <w:p w14:paraId="530F18F4" w14:textId="575218C6" w:rsidR="003854EF" w:rsidRPr="003854EF" w:rsidRDefault="003854EF" w:rsidP="00A43FD6">
            <w:r>
              <w:t>Betriebskosten / 5 Jahre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53D2DDF" w14:textId="2EB4EC8E" w:rsidR="003854EF" w:rsidRPr="00E64328" w:rsidRDefault="00DA6CC7" w:rsidP="00A43FD6">
            <w:r>
              <w:t>20'000.-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71586B3" w14:textId="5E15B944" w:rsidR="003854EF" w:rsidRPr="00E64328" w:rsidRDefault="00AD6F5F" w:rsidP="00A43FD6">
            <w:r>
              <w:t>37'250.-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FDD4DD5" w14:textId="1021BEEC" w:rsidR="003854EF" w:rsidRPr="00E64328" w:rsidRDefault="00B45AEF" w:rsidP="00A43FD6">
            <w:r>
              <w:t>21'690.-</w:t>
            </w:r>
          </w:p>
        </w:tc>
      </w:tr>
      <w:tr w:rsidR="003854EF" w:rsidRPr="00E64328" w14:paraId="1C97CAD3" w14:textId="77777777" w:rsidTr="00A43FD6">
        <w:trPr>
          <w:trHeight w:val="500"/>
        </w:trPr>
        <w:tc>
          <w:tcPr>
            <w:tcW w:w="2835" w:type="dxa"/>
            <w:shd w:val="clear" w:color="auto" w:fill="D9D9D9" w:themeFill="background1" w:themeFillShade="D9"/>
          </w:tcPr>
          <w:p w14:paraId="2780AD0D" w14:textId="7164D27E" w:rsidR="003854EF" w:rsidRPr="003854EF" w:rsidRDefault="003854EF" w:rsidP="00A43FD6">
            <w:pPr>
              <w:rPr>
                <w:b/>
              </w:rPr>
            </w:pPr>
            <w:r w:rsidRPr="003854EF">
              <w:rPr>
                <w:b/>
              </w:rPr>
              <w:t>Total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E7B9B00" w14:textId="0A74909C" w:rsidR="003854EF" w:rsidRPr="007D52A8" w:rsidRDefault="00DE1D39" w:rsidP="00A43FD6">
            <w:pPr>
              <w:rPr>
                <w:b/>
              </w:rPr>
            </w:pPr>
            <w:r w:rsidRPr="007D52A8">
              <w:rPr>
                <w:b/>
              </w:rPr>
              <w:t>4</w:t>
            </w:r>
            <w:r w:rsidR="00FA03A6" w:rsidRPr="007D52A8">
              <w:rPr>
                <w:b/>
              </w:rPr>
              <w:t>5</w:t>
            </w:r>
            <w:r w:rsidRPr="007D52A8">
              <w:rPr>
                <w:b/>
              </w:rPr>
              <w:t>'</w:t>
            </w:r>
            <w:r w:rsidR="00FA03A6" w:rsidRPr="007D52A8">
              <w:rPr>
                <w:b/>
              </w:rPr>
              <w:t>2</w:t>
            </w:r>
            <w:r w:rsidRPr="007D52A8">
              <w:rPr>
                <w:b/>
              </w:rPr>
              <w:t>00.-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6F60938" w14:textId="047A2088" w:rsidR="003854EF" w:rsidRPr="007D52A8" w:rsidRDefault="007C683C" w:rsidP="00A43FD6">
            <w:pPr>
              <w:rPr>
                <w:b/>
              </w:rPr>
            </w:pPr>
            <w:r>
              <w:rPr>
                <w:b/>
              </w:rPr>
              <w:t>87</w:t>
            </w:r>
            <w:r w:rsidR="00A62C29" w:rsidRPr="007D52A8">
              <w:rPr>
                <w:b/>
              </w:rPr>
              <w:t>'</w:t>
            </w:r>
            <w:r>
              <w:rPr>
                <w:b/>
              </w:rPr>
              <w:t>150</w:t>
            </w:r>
            <w:r w:rsidR="005B56E6" w:rsidRPr="007D52A8">
              <w:rPr>
                <w:b/>
              </w:rPr>
              <w:t>.-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7CC885B" w14:textId="07B89CF4" w:rsidR="003854EF" w:rsidRPr="007D52A8" w:rsidRDefault="00890629" w:rsidP="00A43FD6">
            <w:pPr>
              <w:rPr>
                <w:b/>
              </w:rPr>
            </w:pPr>
            <w:r>
              <w:rPr>
                <w:b/>
              </w:rPr>
              <w:t>50</w:t>
            </w:r>
            <w:r w:rsidR="006A36A5" w:rsidRPr="007D52A8">
              <w:rPr>
                <w:b/>
              </w:rPr>
              <w:t>'</w:t>
            </w:r>
            <w:r w:rsidR="00163B3F">
              <w:rPr>
                <w:b/>
              </w:rPr>
              <w:t>490</w:t>
            </w:r>
            <w:r w:rsidR="006A36A5" w:rsidRPr="007D52A8">
              <w:rPr>
                <w:b/>
              </w:rPr>
              <w:t>.-</w:t>
            </w:r>
          </w:p>
        </w:tc>
      </w:tr>
    </w:tbl>
    <w:p w14:paraId="12C576FF" w14:textId="77777777" w:rsidR="00A822A5" w:rsidRPr="00A822A5" w:rsidRDefault="00A822A5" w:rsidP="00A822A5"/>
    <w:p w14:paraId="720F0E4F" w14:textId="77777777" w:rsidR="005B56E6" w:rsidRPr="002C54D4" w:rsidRDefault="005B56E6" w:rsidP="002C54D4"/>
    <w:p w14:paraId="37E390EE" w14:textId="3FAE7012" w:rsidR="008129E2" w:rsidRDefault="007D6C59" w:rsidP="008129E2">
      <w:pPr>
        <w:pStyle w:val="Heading1"/>
      </w:pPr>
      <w:bookmarkStart w:id="71" w:name="_Toc49692522"/>
      <w:bookmarkStart w:id="72" w:name="_Toc51357960"/>
      <w:bookmarkStart w:id="73" w:name="_Toc56190479"/>
      <w:r>
        <w:t xml:space="preserve"> </w:t>
      </w:r>
      <w:r w:rsidR="008129E2" w:rsidRPr="00E64328">
        <w:t>Umsetzungsentscheid</w:t>
      </w:r>
      <w:bookmarkEnd w:id="71"/>
      <w:bookmarkEnd w:id="72"/>
      <w:bookmarkEnd w:id="73"/>
    </w:p>
    <w:p w14:paraId="67D23D37" w14:textId="7C347F46" w:rsidR="00544E30" w:rsidRPr="00544E30" w:rsidRDefault="00544E30" w:rsidP="00544E30">
      <w:r>
        <w:t xml:space="preserve">Aufgrund der Nutzwertanalyse, bei welcher Variante 1 klar hervorgestochen hat, sowie aufgrund </w:t>
      </w:r>
      <w:r w:rsidR="00254B0F">
        <w:t>der geringsten Kosten, haben wir uns dafür entschieden, eine Lösung mittels MariaDB und PHP zu entwickeln</w:t>
      </w:r>
      <w:r w:rsidR="00E106AE">
        <w:t>.</w:t>
      </w:r>
    </w:p>
    <w:p w14:paraId="303BDBB8" w14:textId="77777777" w:rsidR="008129E2" w:rsidRPr="00E64328" w:rsidRDefault="008129E2" w:rsidP="008129E2">
      <w:r w:rsidRPr="00E64328">
        <w:br w:type="page"/>
      </w:r>
    </w:p>
    <w:p w14:paraId="0368F2D8" w14:textId="77777777" w:rsidR="008129E2" w:rsidRPr="00E64328" w:rsidRDefault="008129E2" w:rsidP="008129E2">
      <w:pPr>
        <w:pStyle w:val="Heading1"/>
      </w:pPr>
      <w:r w:rsidRPr="00E64328">
        <w:t xml:space="preserve"> </w:t>
      </w:r>
      <w:bookmarkStart w:id="74" w:name="_Toc51357961"/>
      <w:bookmarkStart w:id="75" w:name="_Toc56190480"/>
      <w:r w:rsidRPr="00E64328">
        <w:t>Umsetzungsarchitektur</w:t>
      </w:r>
      <w:bookmarkEnd w:id="74"/>
      <w:bookmarkEnd w:id="75"/>
    </w:p>
    <w:p w14:paraId="6C390981" w14:textId="77777777" w:rsidR="008129E2" w:rsidRPr="00E64328" w:rsidRDefault="008129E2" w:rsidP="008129E2"/>
    <w:p w14:paraId="632E8D2D" w14:textId="77777777" w:rsidR="008129E2" w:rsidRPr="00E64328" w:rsidRDefault="008129E2" w:rsidP="008129E2">
      <w:pPr>
        <w:pStyle w:val="Heading1"/>
      </w:pPr>
      <w:r w:rsidRPr="00E64328">
        <w:t xml:space="preserve"> </w:t>
      </w:r>
      <w:bookmarkStart w:id="76" w:name="_Toc51357965"/>
      <w:bookmarkStart w:id="77" w:name="_Toc56190481"/>
      <w:r w:rsidRPr="00E64328">
        <w:t>Sequenzdiagram</w:t>
      </w:r>
      <w:bookmarkEnd w:id="76"/>
      <w:bookmarkEnd w:id="77"/>
    </w:p>
    <w:p w14:paraId="0BEAE62C" w14:textId="77777777" w:rsidR="008129E2" w:rsidRPr="00E64328" w:rsidRDefault="008129E2" w:rsidP="008129E2">
      <w:r w:rsidRPr="00E64328">
        <w:t>Das Sequenzdiagram beschreibt die logische Verknüpfung zwischen den einzelnen Elementen der Lösung.</w:t>
      </w:r>
    </w:p>
    <w:p w14:paraId="4D8CCBE6" w14:textId="77777777" w:rsidR="008129E2" w:rsidRPr="00E64328" w:rsidRDefault="008129E2" w:rsidP="008129E2">
      <w:pPr>
        <w:sectPr w:rsidR="008129E2" w:rsidRPr="00E64328" w:rsidSect="008129E2">
          <w:headerReference w:type="default" r:id="rId15"/>
          <w:footerReference w:type="default" r:id="rId16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D770CF3" w14:textId="77777777" w:rsidR="008129E2" w:rsidRPr="00E64328" w:rsidRDefault="008129E2" w:rsidP="008129E2">
      <w:pPr>
        <w:pStyle w:val="Heading1"/>
      </w:pPr>
      <w:r w:rsidRPr="00E64328">
        <w:t xml:space="preserve"> </w:t>
      </w:r>
      <w:bookmarkStart w:id="78" w:name="_Toc51357966"/>
      <w:bookmarkStart w:id="79" w:name="_Toc56190482"/>
      <w:r w:rsidRPr="00E64328">
        <w:t>Testszenarien</w:t>
      </w:r>
      <w:bookmarkEnd w:id="78"/>
      <w:bookmarkEnd w:id="79"/>
    </w:p>
    <w:p w14:paraId="4B388A50" w14:textId="77777777" w:rsidR="008129E2" w:rsidRPr="00E64328" w:rsidRDefault="008129E2" w:rsidP="008129E2">
      <w:pPr>
        <w:pStyle w:val="Heading2"/>
      </w:pPr>
      <w:bookmarkStart w:id="80" w:name="_Toc56190483"/>
      <w:bookmarkStart w:id="81" w:name="_Toc51357967"/>
      <w:r w:rsidRPr="00E64328">
        <w:t>Testfall 1 –</w:t>
      </w:r>
      <w:bookmarkEnd w:id="80"/>
      <w:r w:rsidRPr="00E64328">
        <w:t xml:space="preserve"> </w:t>
      </w:r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3C842B01" w14:textId="77777777" w:rsidTr="008129E2">
        <w:tc>
          <w:tcPr>
            <w:tcW w:w="2068" w:type="dxa"/>
            <w:shd w:val="clear" w:color="auto" w:fill="7030A0"/>
          </w:tcPr>
          <w:p w14:paraId="531EF63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65D80C3E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2254" w:type="dxa"/>
            <w:shd w:val="clear" w:color="auto" w:fill="7030A0"/>
          </w:tcPr>
          <w:p w14:paraId="2C5AA12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BE648D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B4B445A" w14:textId="77777777" w:rsidTr="008129E2">
        <w:tc>
          <w:tcPr>
            <w:tcW w:w="2068" w:type="dxa"/>
            <w:shd w:val="clear" w:color="auto" w:fill="7030A0"/>
          </w:tcPr>
          <w:p w14:paraId="35729E3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092D013F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Hoch</w:t>
            </w:r>
          </w:p>
        </w:tc>
        <w:tc>
          <w:tcPr>
            <w:tcW w:w="2254" w:type="dxa"/>
            <w:shd w:val="clear" w:color="auto" w:fill="7030A0"/>
          </w:tcPr>
          <w:p w14:paraId="1E95902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6AC6E4F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6434D91" w14:textId="77777777" w:rsidTr="008129E2">
        <w:tc>
          <w:tcPr>
            <w:tcW w:w="2068" w:type="dxa"/>
            <w:shd w:val="clear" w:color="auto" w:fill="7030A0"/>
          </w:tcPr>
          <w:p w14:paraId="418A228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6B5AD22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163C345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1EB02334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1AFCFCF" w14:textId="77777777" w:rsidTr="008129E2">
        <w:tc>
          <w:tcPr>
            <w:tcW w:w="2068" w:type="dxa"/>
            <w:shd w:val="clear" w:color="auto" w:fill="7030A0"/>
          </w:tcPr>
          <w:p w14:paraId="3F039F0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08F9745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64F1E7E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F5B6EA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03A953E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30C4105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B2BE4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C8E5F15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027C3149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717B751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2848D13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26D632F" w14:textId="77777777" w:rsidTr="008129E2">
        <w:tc>
          <w:tcPr>
            <w:tcW w:w="2068" w:type="dxa"/>
            <w:shd w:val="clear" w:color="auto" w:fill="7030A0"/>
          </w:tcPr>
          <w:p w14:paraId="4CE25C0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22F1699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382CB17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5982CFE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6F866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7BB636B9" w14:textId="77777777" w:rsidR="008129E2" w:rsidRPr="00E64328" w:rsidRDefault="008129E2" w:rsidP="008129E2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6D00BF1D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185E63B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782393A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07E5694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0703C3F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3680F2E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0BF2850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71E5DE24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1A87F64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397557D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50B09EE4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2CC654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655FD1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7BDBC40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8FB5A5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DC59EB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167780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617E981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5B70FF8" w14:textId="77777777" w:rsidR="008129E2" w:rsidRPr="00E64328" w:rsidRDefault="008129E2" w:rsidP="008129E2">
            <w:pPr>
              <w:rPr>
                <w:lang w:val="de-CH"/>
              </w:rPr>
            </w:pPr>
            <w:bookmarkStart w:id="82" w:name="OLE_LINK3" w:colFirst="3" w:colLast="3"/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AEC808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E0B6FF2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7D2538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1ADB603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D07400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A31084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bookmarkEnd w:id="82"/>
      <w:tr w:rsidR="008129E2" w:rsidRPr="00E64328" w14:paraId="0AE67E65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E65E5E8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631F2A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5362CB5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1A5DFF4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2316693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DCEF51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779E31B9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D1AE399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478BA9A7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4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F8580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9555DF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5B0244F0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011B893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86C27F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08465441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5B9A1339" w14:textId="77777777" w:rsidR="008129E2" w:rsidRPr="00E64328" w:rsidRDefault="008129E2" w:rsidP="008129E2"/>
    <w:p w14:paraId="40E06176" w14:textId="77777777" w:rsidR="008129E2" w:rsidRPr="00E64328" w:rsidRDefault="008129E2" w:rsidP="008129E2">
      <w:r w:rsidRPr="00E64328">
        <w:br w:type="page"/>
      </w:r>
    </w:p>
    <w:p w14:paraId="7B07D5AA" w14:textId="77777777" w:rsidR="008129E2" w:rsidRPr="00E64328" w:rsidRDefault="008129E2" w:rsidP="008129E2">
      <w:pPr>
        <w:pStyle w:val="Heading2"/>
      </w:pPr>
      <w:bookmarkStart w:id="83" w:name="_Toc51357968"/>
      <w:bookmarkStart w:id="84" w:name="_Toc56190484"/>
      <w:r w:rsidRPr="00E64328">
        <w:t xml:space="preserve">Testfall 2 </w:t>
      </w:r>
      <w:bookmarkEnd w:id="83"/>
      <w:r w:rsidRPr="00E64328">
        <w:t>-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7D702EAE" w14:textId="77777777" w:rsidTr="008129E2">
        <w:tc>
          <w:tcPr>
            <w:tcW w:w="2068" w:type="dxa"/>
            <w:shd w:val="clear" w:color="auto" w:fill="7030A0"/>
          </w:tcPr>
          <w:p w14:paraId="769CC6E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78683C5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2254" w:type="dxa"/>
            <w:shd w:val="clear" w:color="auto" w:fill="7030A0"/>
          </w:tcPr>
          <w:p w14:paraId="7E7A1B4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D7505E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52F7592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53BBB92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63BAF564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Hoch</w:t>
            </w:r>
          </w:p>
        </w:tc>
        <w:tc>
          <w:tcPr>
            <w:tcW w:w="2254" w:type="dxa"/>
            <w:shd w:val="clear" w:color="auto" w:fill="7030A0"/>
          </w:tcPr>
          <w:p w14:paraId="1664F09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396DD274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CDE15DE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48BE3C2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451777E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305F551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4506FCE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A695B71" w14:textId="77777777" w:rsidTr="008129E2">
        <w:tc>
          <w:tcPr>
            <w:tcW w:w="2068" w:type="dxa"/>
            <w:tcBorders>
              <w:top w:val="single" w:sz="4" w:space="0" w:color="auto"/>
            </w:tcBorders>
            <w:shd w:val="clear" w:color="auto" w:fill="7030A0"/>
          </w:tcPr>
          <w:p w14:paraId="5EF9ABE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2B45B1D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2BC4398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1E0DC1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30928BA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46E5D12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95632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D6989DA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416C60E1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75CD749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65FE074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921DFAE" w14:textId="77777777" w:rsidTr="008129E2">
        <w:tc>
          <w:tcPr>
            <w:tcW w:w="2068" w:type="dxa"/>
            <w:shd w:val="clear" w:color="auto" w:fill="7030A0"/>
          </w:tcPr>
          <w:p w14:paraId="34DA5B5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37EF0F11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9357ABA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538F149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16B549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63B1F6CD" w14:textId="77777777" w:rsidR="008129E2" w:rsidRPr="00E64328" w:rsidRDefault="008129E2" w:rsidP="008129E2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396B94A4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3D56106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29BF476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2A2254E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021F83F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0E15C1F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73BE0B0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5CB9D92B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60CD275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2E0FA158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F32357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439E08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B68AEF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2A0DB5B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6B0101E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0B3AFC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86B0E48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621924F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28AD87DC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441C310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9E502E0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1ABF87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2D686DD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A4B6F5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AFAE49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2860398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0F6C5C7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0E3E6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B7CF0D3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32FAEB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74E50D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280F27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7E2CAAC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4A44D9A0" w14:textId="77777777" w:rsidR="008129E2" w:rsidRPr="00E64328" w:rsidRDefault="008129E2" w:rsidP="008129E2"/>
    <w:p w14:paraId="4E5DAF2F" w14:textId="77777777" w:rsidR="008129E2" w:rsidRPr="00E64328" w:rsidRDefault="008129E2" w:rsidP="008129E2">
      <w:r w:rsidRPr="00E64328">
        <w:br w:type="page"/>
      </w:r>
    </w:p>
    <w:p w14:paraId="7B1672AA" w14:textId="77777777" w:rsidR="008129E2" w:rsidRPr="00E64328" w:rsidRDefault="008129E2" w:rsidP="008129E2">
      <w:pPr>
        <w:pStyle w:val="Heading2"/>
      </w:pPr>
      <w:bookmarkStart w:id="85" w:name="_Toc56190485"/>
      <w:bookmarkStart w:id="86" w:name="_Toc51357969"/>
      <w:r w:rsidRPr="00E64328">
        <w:t>Testfall 3 –</w:t>
      </w:r>
      <w:bookmarkEnd w:id="85"/>
      <w:r w:rsidRPr="00E64328">
        <w:t xml:space="preserve"> 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705444ED" w14:textId="77777777" w:rsidTr="008129E2">
        <w:tc>
          <w:tcPr>
            <w:tcW w:w="2068" w:type="dxa"/>
            <w:shd w:val="clear" w:color="auto" w:fill="7030A0"/>
          </w:tcPr>
          <w:p w14:paraId="2739E6B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3558140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2254" w:type="dxa"/>
            <w:shd w:val="clear" w:color="auto" w:fill="7030A0"/>
          </w:tcPr>
          <w:p w14:paraId="324C74F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3A30770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54F7BC9" w14:textId="77777777" w:rsidTr="008129E2">
        <w:tc>
          <w:tcPr>
            <w:tcW w:w="2068" w:type="dxa"/>
            <w:shd w:val="clear" w:color="auto" w:fill="7030A0"/>
          </w:tcPr>
          <w:p w14:paraId="6BE5271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5118917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3691576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00D3B83C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51656AC" w14:textId="77777777" w:rsidTr="008129E2">
        <w:tc>
          <w:tcPr>
            <w:tcW w:w="2068" w:type="dxa"/>
            <w:shd w:val="clear" w:color="auto" w:fill="7030A0"/>
          </w:tcPr>
          <w:p w14:paraId="654CAB6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495799F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40BB01A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613C65B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48ACC82" w14:textId="77777777" w:rsidTr="008129E2">
        <w:tc>
          <w:tcPr>
            <w:tcW w:w="2068" w:type="dxa"/>
            <w:shd w:val="clear" w:color="auto" w:fill="7030A0"/>
          </w:tcPr>
          <w:p w14:paraId="2507EBB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BEB70A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524E6D7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5CA7F8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1A6F073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3BD4841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DC89F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7DB8A24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3C634C6F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4878244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44157FFB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D8B82BC" w14:textId="77777777" w:rsidTr="008129E2">
        <w:tc>
          <w:tcPr>
            <w:tcW w:w="2068" w:type="dxa"/>
            <w:shd w:val="clear" w:color="auto" w:fill="7030A0"/>
          </w:tcPr>
          <w:p w14:paraId="0C4F454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582138C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D58D216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3C231D5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2A8C6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13807634" w14:textId="77777777" w:rsidR="008129E2" w:rsidRPr="00E64328" w:rsidRDefault="008129E2" w:rsidP="008129E2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791D4C16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4243650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2E88C4D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4FF373F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49B5D0F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5F1E203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21C7D12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09B07F59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53121E3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15E1204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3FCE5B8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05BC4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F13DF8F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5874318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7C9D44A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85F025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FE8ED3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749A75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89F768A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89381E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DEC02E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1237BB9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7F249D3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AB14A5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3E7E888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88E2AAE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FA4D8AA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18F6D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2C213A2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2A7807F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59D7627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6E8EB6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09BEAD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21081B7F" w14:textId="77777777" w:rsidR="008129E2" w:rsidRPr="00E64328" w:rsidRDefault="008129E2" w:rsidP="008129E2"/>
    <w:p w14:paraId="4F139926" w14:textId="77777777" w:rsidR="008129E2" w:rsidRPr="00E64328" w:rsidRDefault="008129E2" w:rsidP="008129E2">
      <w:r w:rsidRPr="00E64328">
        <w:br w:type="page"/>
      </w:r>
    </w:p>
    <w:p w14:paraId="3DE7219E" w14:textId="77777777" w:rsidR="008129E2" w:rsidRPr="00E64328" w:rsidRDefault="008129E2" w:rsidP="008129E2">
      <w:pPr>
        <w:pStyle w:val="Heading2"/>
      </w:pPr>
      <w:bookmarkStart w:id="87" w:name="_Toc56190486"/>
      <w:bookmarkStart w:id="88" w:name="_Toc51358031"/>
      <w:r w:rsidRPr="00E64328">
        <w:t>Testfall 4 –</w:t>
      </w:r>
      <w:bookmarkEnd w:id="87"/>
      <w:r w:rsidRPr="00E64328">
        <w:t xml:space="preserve"> 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2AA5BF8B" w14:textId="77777777" w:rsidTr="008129E2">
        <w:tc>
          <w:tcPr>
            <w:tcW w:w="2068" w:type="dxa"/>
            <w:shd w:val="clear" w:color="auto" w:fill="7030A0"/>
          </w:tcPr>
          <w:p w14:paraId="670189E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41156001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4</w:t>
            </w:r>
          </w:p>
        </w:tc>
        <w:tc>
          <w:tcPr>
            <w:tcW w:w="2254" w:type="dxa"/>
            <w:shd w:val="clear" w:color="auto" w:fill="7030A0"/>
          </w:tcPr>
          <w:p w14:paraId="6C10D97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D73483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6FFD2AA" w14:textId="77777777" w:rsidTr="008129E2">
        <w:tc>
          <w:tcPr>
            <w:tcW w:w="2068" w:type="dxa"/>
            <w:shd w:val="clear" w:color="auto" w:fill="7030A0"/>
          </w:tcPr>
          <w:p w14:paraId="33B20A5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50448DF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71062F9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155B9F6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3B376C4" w14:textId="77777777" w:rsidTr="008129E2">
        <w:tc>
          <w:tcPr>
            <w:tcW w:w="2068" w:type="dxa"/>
            <w:shd w:val="clear" w:color="auto" w:fill="7030A0"/>
          </w:tcPr>
          <w:p w14:paraId="4F41BB3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27B7355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3A85618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9FC6B7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4EF4BA2" w14:textId="77777777" w:rsidTr="008129E2">
        <w:tc>
          <w:tcPr>
            <w:tcW w:w="2068" w:type="dxa"/>
            <w:shd w:val="clear" w:color="auto" w:fill="7030A0"/>
          </w:tcPr>
          <w:p w14:paraId="26E0226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F95BF0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2ECDA2E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1EEE5B6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1DDF9FE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4B3581D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C3A00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61B476F6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0BCC3E86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3587457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2180B53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1DE5EE4" w14:textId="77777777" w:rsidTr="008129E2">
        <w:tc>
          <w:tcPr>
            <w:tcW w:w="2068" w:type="dxa"/>
            <w:shd w:val="clear" w:color="auto" w:fill="7030A0"/>
          </w:tcPr>
          <w:p w14:paraId="6344AAD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5C5B9E8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BE48B08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0AEB183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0D939B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49B69722" w14:textId="77777777" w:rsidR="008129E2" w:rsidRPr="00E64328" w:rsidRDefault="008129E2" w:rsidP="008129E2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7E988BD4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7CD0DC6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73A4283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7BA7CD3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6F78FEA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0FCE9C7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04548F6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3B0EB2B8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3DEB152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7D9AEA8D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D394977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9C4210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434490F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74E3A8C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5CCEBC7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2205FD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F08BF2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275160B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B2525D3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B28DA3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947F2D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283B851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0E6E51B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941014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0DDB55BE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7ED76BF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50DB6A6E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C8ECDE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D7E363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4DF2BC4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742D3FD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F6EB5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9AFCA3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DC9C6D8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BF16443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4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6A0475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DDCB45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46FF0CC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199F75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AB2EEF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D87620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A9B3F3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20DE2DCE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5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8FE97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9FB50F7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195E076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74F7F1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FCB92C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FCB0568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263081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0D447E3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6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AD6D0C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E14C301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D89CD3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6A9368C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426E53F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33564A6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95F036F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C399D9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7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95F77C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E8309E6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641F991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2B40EDB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4EC173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0445AE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4D13C524" w14:textId="77777777" w:rsidR="008129E2" w:rsidRPr="00E64328" w:rsidRDefault="008129E2" w:rsidP="008129E2"/>
    <w:p w14:paraId="0A7ECDD3" w14:textId="77777777" w:rsidR="008129E2" w:rsidRPr="00E64328" w:rsidRDefault="008129E2" w:rsidP="008129E2">
      <w:r w:rsidRPr="00E64328">
        <w:br w:type="page"/>
      </w:r>
    </w:p>
    <w:p w14:paraId="3DAABFAA" w14:textId="77777777" w:rsidR="008129E2" w:rsidRPr="00E64328" w:rsidRDefault="008129E2" w:rsidP="008129E2">
      <w:pPr>
        <w:pStyle w:val="Heading2"/>
      </w:pPr>
      <w:bookmarkStart w:id="89" w:name="_Toc56190487"/>
      <w:bookmarkStart w:id="90" w:name="_Toc51358032"/>
      <w:r w:rsidRPr="00E64328">
        <w:t>Testfall 5 –</w:t>
      </w:r>
      <w:bookmarkEnd w:id="89"/>
      <w:r w:rsidRPr="00E64328">
        <w:t xml:space="preserve"> 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0DF64206" w14:textId="77777777" w:rsidTr="008129E2">
        <w:tc>
          <w:tcPr>
            <w:tcW w:w="2068" w:type="dxa"/>
            <w:shd w:val="clear" w:color="auto" w:fill="7030A0"/>
          </w:tcPr>
          <w:p w14:paraId="5A87B67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236F1D84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5</w:t>
            </w:r>
          </w:p>
        </w:tc>
        <w:tc>
          <w:tcPr>
            <w:tcW w:w="2254" w:type="dxa"/>
            <w:shd w:val="clear" w:color="auto" w:fill="7030A0"/>
          </w:tcPr>
          <w:p w14:paraId="78CC0C3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46FDB42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C35423F" w14:textId="77777777" w:rsidTr="008129E2">
        <w:tc>
          <w:tcPr>
            <w:tcW w:w="2068" w:type="dxa"/>
            <w:shd w:val="clear" w:color="auto" w:fill="7030A0"/>
          </w:tcPr>
          <w:p w14:paraId="3B4F969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75080A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6664A58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3E2E95C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85C3431" w14:textId="77777777" w:rsidTr="008129E2">
        <w:tc>
          <w:tcPr>
            <w:tcW w:w="2068" w:type="dxa"/>
            <w:shd w:val="clear" w:color="auto" w:fill="7030A0"/>
          </w:tcPr>
          <w:p w14:paraId="423B38E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50239A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716B7A2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433B634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12E2384" w14:textId="77777777" w:rsidTr="008129E2">
        <w:tc>
          <w:tcPr>
            <w:tcW w:w="2068" w:type="dxa"/>
            <w:shd w:val="clear" w:color="auto" w:fill="7030A0"/>
          </w:tcPr>
          <w:p w14:paraId="644B2BB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2DA001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7042A46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47A9339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8232460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2215671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213CB8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2000193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5737664B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035C28E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019A281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DF302BF" w14:textId="77777777" w:rsidTr="008129E2">
        <w:tc>
          <w:tcPr>
            <w:tcW w:w="2068" w:type="dxa"/>
            <w:shd w:val="clear" w:color="auto" w:fill="7030A0"/>
          </w:tcPr>
          <w:p w14:paraId="25491F6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014562FC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E9ACE3D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4EBD4D7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5297E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03E6D906" w14:textId="77777777" w:rsidR="008129E2" w:rsidRPr="00E64328" w:rsidRDefault="008129E2" w:rsidP="008129E2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2586ACBC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4A206D0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5902B78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58485D2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6B2BC06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0881BBB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740C06A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0C68B321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27ACA6C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368A1F0E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A9D619E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2B6C28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8510CCE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5865264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B7A844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63175C0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127F3E6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8CC516E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BD63EEA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538874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4A97FF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659FC94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DFA783F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CE3EA9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EAB9DA9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D3828F1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515CDE8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D1945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D35C43F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42B6868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6F5369D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E11436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754045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4E87987D" w14:textId="77777777" w:rsidR="008129E2" w:rsidRPr="00E64328" w:rsidRDefault="008129E2" w:rsidP="008129E2"/>
    <w:p w14:paraId="42F1E5AD" w14:textId="77777777" w:rsidR="008129E2" w:rsidRPr="00E64328" w:rsidRDefault="008129E2" w:rsidP="008129E2">
      <w:r w:rsidRPr="00E64328">
        <w:br w:type="page"/>
      </w:r>
    </w:p>
    <w:p w14:paraId="5504F7C3" w14:textId="77777777" w:rsidR="008129E2" w:rsidRPr="00E64328" w:rsidRDefault="008129E2" w:rsidP="008129E2">
      <w:pPr>
        <w:pStyle w:val="Heading2"/>
      </w:pPr>
      <w:bookmarkStart w:id="91" w:name="_Toc51358033"/>
      <w:bookmarkStart w:id="92" w:name="_Toc56190488"/>
      <w:r w:rsidRPr="00E64328">
        <w:t>Testfall 6 – Eintrag löschen</w:t>
      </w:r>
      <w:bookmarkEnd w:id="91"/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0AE3A5B9" w14:textId="77777777" w:rsidTr="008129E2">
        <w:tc>
          <w:tcPr>
            <w:tcW w:w="2068" w:type="dxa"/>
            <w:shd w:val="clear" w:color="auto" w:fill="7030A0"/>
          </w:tcPr>
          <w:p w14:paraId="3AA1CC7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6C2E5FF3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6</w:t>
            </w:r>
          </w:p>
        </w:tc>
        <w:tc>
          <w:tcPr>
            <w:tcW w:w="2254" w:type="dxa"/>
            <w:shd w:val="clear" w:color="auto" w:fill="7030A0"/>
          </w:tcPr>
          <w:p w14:paraId="4A23E23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DAB2CD4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5910B2F" w14:textId="77777777" w:rsidTr="008129E2">
        <w:tc>
          <w:tcPr>
            <w:tcW w:w="2068" w:type="dxa"/>
            <w:shd w:val="clear" w:color="auto" w:fill="7030A0"/>
          </w:tcPr>
          <w:p w14:paraId="5A59627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223CBF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2254C74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296DD4F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9B779C7" w14:textId="77777777" w:rsidTr="008129E2">
        <w:tc>
          <w:tcPr>
            <w:tcW w:w="2068" w:type="dxa"/>
            <w:shd w:val="clear" w:color="auto" w:fill="7030A0"/>
          </w:tcPr>
          <w:p w14:paraId="5866EE0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FC6685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799ED89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DE79E79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C6EF0ED" w14:textId="77777777" w:rsidTr="008129E2">
        <w:tc>
          <w:tcPr>
            <w:tcW w:w="2068" w:type="dxa"/>
            <w:shd w:val="clear" w:color="auto" w:fill="7030A0"/>
          </w:tcPr>
          <w:p w14:paraId="2EC7776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3C4F0F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65B1C57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6FF1705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97B78CE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671D86B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C70E46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A3D2623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70D66DE5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6D42DC1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3901EF11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D178595" w14:textId="77777777" w:rsidTr="008129E2">
        <w:tc>
          <w:tcPr>
            <w:tcW w:w="2068" w:type="dxa"/>
            <w:shd w:val="clear" w:color="auto" w:fill="7030A0"/>
          </w:tcPr>
          <w:p w14:paraId="36ECC0B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33AA089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0C7B2B7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2A6C75F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F6D149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281FDE1D" w14:textId="77777777" w:rsidR="008129E2" w:rsidRPr="00E64328" w:rsidRDefault="008129E2" w:rsidP="008129E2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05CA4532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6998CAE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25AC43D4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5CB2DBE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54AC10F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681426A7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681BBAB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0AD70DD2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7739F71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6D0DC5C6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BCD360D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A9F74F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257760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505706B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5AA5C9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3AF2E8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299B05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07A0CE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44693F88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4B70EF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DC5C2F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6D46DA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0E7F217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E33B9D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616DE86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754D4D42" w14:textId="77777777" w:rsidR="008129E2" w:rsidRPr="00E64328" w:rsidRDefault="008129E2" w:rsidP="008129E2"/>
    <w:p w14:paraId="3199D34A" w14:textId="77777777" w:rsidR="008129E2" w:rsidRPr="00E64328" w:rsidRDefault="008129E2" w:rsidP="008129E2">
      <w:r w:rsidRPr="00E64328">
        <w:br w:type="page"/>
      </w:r>
    </w:p>
    <w:p w14:paraId="754B9087" w14:textId="77777777" w:rsidR="008129E2" w:rsidRPr="00E64328" w:rsidRDefault="008129E2" w:rsidP="008129E2">
      <w:pPr>
        <w:pStyle w:val="Heading2"/>
      </w:pPr>
      <w:bookmarkStart w:id="93" w:name="_Toc51358034"/>
      <w:bookmarkStart w:id="94" w:name="_Toc56190489"/>
      <w:r w:rsidRPr="00E64328">
        <w:t>Testfall 7 – Eintrag ändern</w:t>
      </w:r>
      <w:bookmarkEnd w:id="93"/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5F073A8D" w14:textId="77777777" w:rsidTr="008129E2">
        <w:tc>
          <w:tcPr>
            <w:tcW w:w="2068" w:type="dxa"/>
            <w:shd w:val="clear" w:color="auto" w:fill="7030A0"/>
          </w:tcPr>
          <w:p w14:paraId="6EF4724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2D18CC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7</w:t>
            </w:r>
          </w:p>
        </w:tc>
        <w:tc>
          <w:tcPr>
            <w:tcW w:w="2254" w:type="dxa"/>
            <w:shd w:val="clear" w:color="auto" w:fill="7030A0"/>
          </w:tcPr>
          <w:p w14:paraId="2C12669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8F58BF6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70938A5" w14:textId="77777777" w:rsidTr="008129E2">
        <w:tc>
          <w:tcPr>
            <w:tcW w:w="2068" w:type="dxa"/>
            <w:shd w:val="clear" w:color="auto" w:fill="7030A0"/>
          </w:tcPr>
          <w:p w14:paraId="335E196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C023B2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3CA3DE65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7597AE5E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329DFCE" w14:textId="77777777" w:rsidTr="008129E2">
        <w:tc>
          <w:tcPr>
            <w:tcW w:w="2068" w:type="dxa"/>
            <w:shd w:val="clear" w:color="auto" w:fill="7030A0"/>
          </w:tcPr>
          <w:p w14:paraId="17CEEC6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784F284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0FC9A40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45A69834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3B1594A" w14:textId="77777777" w:rsidTr="008129E2">
        <w:tc>
          <w:tcPr>
            <w:tcW w:w="2068" w:type="dxa"/>
            <w:shd w:val="clear" w:color="auto" w:fill="7030A0"/>
          </w:tcPr>
          <w:p w14:paraId="187B9E4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5974E03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73CA7B9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39F33E7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6802BBE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05BB4CD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7FAF97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59375FD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1E1AE37B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089595C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6DA0316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5391952" w14:textId="77777777" w:rsidTr="008129E2">
        <w:tc>
          <w:tcPr>
            <w:tcW w:w="2068" w:type="dxa"/>
            <w:shd w:val="clear" w:color="auto" w:fill="7030A0"/>
          </w:tcPr>
          <w:p w14:paraId="7522284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3A6FFC91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1E5AA75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2A8D460B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C4D32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62C906D2" w14:textId="77777777" w:rsidR="008129E2" w:rsidRPr="00E64328" w:rsidRDefault="008129E2" w:rsidP="008129E2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0EB81D61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5517889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02E02C0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6D06B9B9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360FE79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1B3486A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491EF66F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43E0CF86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2286214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736A250F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484BD1A1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FB5DA9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E8FA92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0859E06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7B031DC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199F18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9D45FC0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F874CDE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4A1CA842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6FD6E6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0594171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1D477A0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5A21CEE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E0BB57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023D2A2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05D5B57C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049CE90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2A445D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318784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1CCB7C4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56BC85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F1D14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1F66D8E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8B9D697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2A001CD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4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7218A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7295A6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687EB64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6023A1D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04FCC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462ADF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416D58F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0C6A5F96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5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7E1B35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AAE7A0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2F84D418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15C976EF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CE47CF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149B479C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3370DB3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1B0B9708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6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6ADDDB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71F2D6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021D177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11AFF3C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3BE7F0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6E1D404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98756F4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22157142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7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BA6B3B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54A2D6E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79BDB1A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7D54FB3A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036DCA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13BCB563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7D2D5BA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681FAD20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8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241805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5E549AB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08480A94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ECA80F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9C3771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6ABBF5D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7E5E293E" w14:textId="77777777" w:rsidR="008129E2" w:rsidRPr="00E64328" w:rsidRDefault="008129E2" w:rsidP="008129E2"/>
    <w:p w14:paraId="7D612635" w14:textId="77777777" w:rsidR="008129E2" w:rsidRPr="00E64328" w:rsidRDefault="008129E2" w:rsidP="008129E2">
      <w:r w:rsidRPr="00E64328">
        <w:br w:type="page"/>
      </w:r>
    </w:p>
    <w:p w14:paraId="1303B4AB" w14:textId="77777777" w:rsidR="008129E2" w:rsidRPr="00E64328" w:rsidRDefault="008129E2" w:rsidP="008129E2">
      <w:pPr>
        <w:pStyle w:val="Heading2"/>
      </w:pPr>
      <w:bookmarkStart w:id="95" w:name="_Toc51358035"/>
      <w:bookmarkStart w:id="96" w:name="_Toc56190490"/>
      <w:r w:rsidRPr="00E64328">
        <w:t>Testfall 8 – Einträge filtern</w:t>
      </w:r>
      <w:bookmarkEnd w:id="95"/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225"/>
        <w:gridCol w:w="2254"/>
        <w:gridCol w:w="1704"/>
        <w:gridCol w:w="765"/>
      </w:tblGrid>
      <w:tr w:rsidR="008129E2" w:rsidRPr="00E64328" w14:paraId="5C0F5529" w14:textId="77777777" w:rsidTr="008129E2">
        <w:tc>
          <w:tcPr>
            <w:tcW w:w="2068" w:type="dxa"/>
            <w:shd w:val="clear" w:color="auto" w:fill="7030A0"/>
          </w:tcPr>
          <w:p w14:paraId="1036CFE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Case ID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21D1905B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8</w:t>
            </w:r>
          </w:p>
        </w:tc>
        <w:tc>
          <w:tcPr>
            <w:tcW w:w="2254" w:type="dxa"/>
            <w:shd w:val="clear" w:color="auto" w:fill="7030A0"/>
          </w:tcPr>
          <w:p w14:paraId="7F9BAD9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Szenarienauthor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125EDB4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F5A9C6B" w14:textId="77777777" w:rsidTr="008129E2">
        <w:tc>
          <w:tcPr>
            <w:tcW w:w="2068" w:type="dxa"/>
            <w:shd w:val="clear" w:color="auto" w:fill="7030A0"/>
          </w:tcPr>
          <w:p w14:paraId="5342F756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Priorität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4B17783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5E6C4F0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Erstellungsdatum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7C212A24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9F44FBF" w14:textId="77777777" w:rsidTr="008129E2">
        <w:tc>
          <w:tcPr>
            <w:tcW w:w="2068" w:type="dxa"/>
            <w:shd w:val="clear" w:color="auto" w:fill="7030A0"/>
          </w:tcPr>
          <w:p w14:paraId="722F79B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Teilgebiet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225DD201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044E268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Ausgeführt von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45293C1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3A1CC846" w14:textId="77777777" w:rsidTr="008129E2">
        <w:tc>
          <w:tcPr>
            <w:tcW w:w="2068" w:type="dxa"/>
            <w:shd w:val="clear" w:color="auto" w:fill="7030A0"/>
          </w:tcPr>
          <w:p w14:paraId="0CA42E1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 Titel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11895B8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254" w:type="dxa"/>
            <w:shd w:val="clear" w:color="auto" w:fill="7030A0"/>
          </w:tcPr>
          <w:p w14:paraId="5D886FAE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Ausführungsdatum</w:t>
            </w:r>
          </w:p>
        </w:tc>
        <w:tc>
          <w:tcPr>
            <w:tcW w:w="2469" w:type="dxa"/>
            <w:gridSpan w:val="2"/>
            <w:shd w:val="clear" w:color="auto" w:fill="D9D9D9" w:themeFill="background1" w:themeFillShade="D9"/>
          </w:tcPr>
          <w:p w14:paraId="56313DC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48959764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7D3C075C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Beschreibung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F33DC6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963C1D5" w14:textId="77777777" w:rsidTr="008129E2">
        <w:tc>
          <w:tcPr>
            <w:tcW w:w="2068" w:type="dxa"/>
            <w:tcBorders>
              <w:left w:val="nil"/>
              <w:right w:val="nil"/>
            </w:tcBorders>
          </w:tcPr>
          <w:p w14:paraId="2DDDB597" w14:textId="77777777" w:rsidR="008129E2" w:rsidRPr="00E64328" w:rsidRDefault="008129E2" w:rsidP="008129E2">
            <w:pPr>
              <w:rPr>
                <w:b/>
                <w:lang w:val="de-CH"/>
              </w:rPr>
            </w:pPr>
          </w:p>
        </w:tc>
        <w:tc>
          <w:tcPr>
            <w:tcW w:w="6183" w:type="dxa"/>
            <w:gridSpan w:val="3"/>
            <w:tcBorders>
              <w:left w:val="nil"/>
              <w:right w:val="nil"/>
            </w:tcBorders>
          </w:tcPr>
          <w:p w14:paraId="2D8C3FA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 w14:paraId="7873467A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22BD7E7E" w14:textId="77777777" w:rsidTr="008129E2">
        <w:tc>
          <w:tcPr>
            <w:tcW w:w="2068" w:type="dxa"/>
            <w:shd w:val="clear" w:color="auto" w:fill="7030A0"/>
          </w:tcPr>
          <w:p w14:paraId="031010FA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Vorbedingungen</w:t>
            </w:r>
          </w:p>
        </w:tc>
        <w:tc>
          <w:tcPr>
            <w:tcW w:w="6948" w:type="dxa"/>
            <w:gridSpan w:val="4"/>
            <w:shd w:val="clear" w:color="auto" w:fill="D9D9D9" w:themeFill="background1" w:themeFillShade="D9"/>
          </w:tcPr>
          <w:p w14:paraId="1A67FF65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15966C46" w14:textId="77777777" w:rsidTr="008129E2">
        <w:tc>
          <w:tcPr>
            <w:tcW w:w="2068" w:type="dxa"/>
            <w:tcBorders>
              <w:bottom w:val="single" w:sz="4" w:space="0" w:color="auto"/>
            </w:tcBorders>
            <w:shd w:val="clear" w:color="auto" w:fill="7030A0"/>
          </w:tcPr>
          <w:p w14:paraId="5AAA661D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Abhängigkeiten</w:t>
            </w:r>
          </w:p>
        </w:tc>
        <w:tc>
          <w:tcPr>
            <w:tcW w:w="69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1C452B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46C47140" w14:textId="77777777" w:rsidR="008129E2" w:rsidRPr="00E64328" w:rsidRDefault="008129E2" w:rsidP="008129E2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21"/>
        <w:gridCol w:w="1984"/>
        <w:gridCol w:w="2126"/>
        <w:gridCol w:w="2694"/>
        <w:gridCol w:w="2409"/>
        <w:gridCol w:w="1134"/>
        <w:gridCol w:w="3402"/>
      </w:tblGrid>
      <w:tr w:rsidR="008129E2" w:rsidRPr="00E64328" w14:paraId="7B8A55AF" w14:textId="77777777" w:rsidTr="008129E2">
        <w:trPr>
          <w:trHeight w:val="235"/>
        </w:trPr>
        <w:tc>
          <w:tcPr>
            <w:tcW w:w="421" w:type="dxa"/>
            <w:shd w:val="clear" w:color="auto" w:fill="7030A0"/>
          </w:tcPr>
          <w:p w14:paraId="79398A73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#</w:t>
            </w:r>
          </w:p>
        </w:tc>
        <w:tc>
          <w:tcPr>
            <w:tcW w:w="1984" w:type="dxa"/>
            <w:shd w:val="clear" w:color="auto" w:fill="7030A0"/>
          </w:tcPr>
          <w:p w14:paraId="2F8154B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Testschritt</w:t>
            </w:r>
          </w:p>
        </w:tc>
        <w:tc>
          <w:tcPr>
            <w:tcW w:w="2126" w:type="dxa"/>
            <w:shd w:val="clear" w:color="auto" w:fill="7030A0"/>
          </w:tcPr>
          <w:p w14:paraId="0F9AC7F8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Testdaten</w:t>
            </w:r>
          </w:p>
        </w:tc>
        <w:tc>
          <w:tcPr>
            <w:tcW w:w="2694" w:type="dxa"/>
            <w:shd w:val="clear" w:color="auto" w:fill="7030A0"/>
          </w:tcPr>
          <w:p w14:paraId="3FF63B6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Erwartetes Resultat</w:t>
            </w:r>
          </w:p>
        </w:tc>
        <w:tc>
          <w:tcPr>
            <w:tcW w:w="2409" w:type="dxa"/>
            <w:shd w:val="clear" w:color="auto" w:fill="7030A0"/>
          </w:tcPr>
          <w:p w14:paraId="6450BA40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Erhaltenes Resultat</w:t>
            </w:r>
          </w:p>
        </w:tc>
        <w:tc>
          <w:tcPr>
            <w:tcW w:w="1134" w:type="dxa"/>
            <w:shd w:val="clear" w:color="auto" w:fill="7030A0"/>
          </w:tcPr>
          <w:p w14:paraId="08060411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Status</w:t>
            </w:r>
          </w:p>
          <w:p w14:paraId="69D6B958" w14:textId="77777777" w:rsidR="008129E2" w:rsidRPr="00E64328" w:rsidRDefault="008129E2" w:rsidP="008129E2">
            <w:pPr>
              <w:rPr>
                <w:color w:val="FFFFFF" w:themeColor="background1"/>
                <w:sz w:val="8"/>
                <w:szCs w:val="8"/>
                <w:lang w:val="de-CH"/>
              </w:rPr>
            </w:pPr>
            <w:r w:rsidRPr="00E64328">
              <w:rPr>
                <w:color w:val="FFFFFF" w:themeColor="background1"/>
                <w:sz w:val="12"/>
                <w:szCs w:val="12"/>
                <w:lang w:val="de-CH"/>
              </w:rPr>
              <w:t>(OK / Fehler)</w:t>
            </w:r>
          </w:p>
        </w:tc>
        <w:tc>
          <w:tcPr>
            <w:tcW w:w="3402" w:type="dxa"/>
            <w:shd w:val="clear" w:color="auto" w:fill="7030A0"/>
          </w:tcPr>
          <w:p w14:paraId="6D915582" w14:textId="77777777" w:rsidR="008129E2" w:rsidRPr="00E64328" w:rsidRDefault="008129E2" w:rsidP="008129E2">
            <w:pPr>
              <w:rPr>
                <w:color w:val="FFFFFF" w:themeColor="background1"/>
                <w:lang w:val="de-CH"/>
              </w:rPr>
            </w:pPr>
            <w:r w:rsidRPr="00E64328">
              <w:rPr>
                <w:color w:val="FFFFFF" w:themeColor="background1"/>
                <w:lang w:val="de-CH"/>
              </w:rPr>
              <w:t>Bemerkung</w:t>
            </w:r>
          </w:p>
        </w:tc>
      </w:tr>
      <w:tr w:rsidR="008129E2" w:rsidRPr="00E64328" w14:paraId="0B11A915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0506055A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07FB07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436114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5941096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2F11F0E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E53DB3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20E564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12C1AA0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3F904DB1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4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E01489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324A485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66C5B44D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49A2DC7E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7F1A48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C422902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74EE9021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4406515A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5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16BD2D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083960F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3209A23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04C5FEA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AC6AFD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7353E7BF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  <w:tr w:rsidR="008129E2" w:rsidRPr="00E64328" w14:paraId="548449C8" w14:textId="77777777" w:rsidTr="008129E2">
        <w:trPr>
          <w:trHeight w:val="231"/>
        </w:trPr>
        <w:tc>
          <w:tcPr>
            <w:tcW w:w="421" w:type="dxa"/>
            <w:shd w:val="clear" w:color="auto" w:fill="D9D9D9" w:themeFill="background1" w:themeFillShade="D9"/>
          </w:tcPr>
          <w:p w14:paraId="7F1C4B07" w14:textId="77777777" w:rsidR="008129E2" w:rsidRPr="00E64328" w:rsidRDefault="008129E2" w:rsidP="008129E2">
            <w:pPr>
              <w:rPr>
                <w:lang w:val="de-CH"/>
              </w:rPr>
            </w:pPr>
            <w:r w:rsidRPr="00E64328">
              <w:rPr>
                <w:lang w:val="de-CH"/>
              </w:rPr>
              <w:t>6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B775449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BE96164" w14:textId="77777777" w:rsidR="008129E2" w:rsidRPr="00E64328" w:rsidRDefault="008129E2" w:rsidP="008129E2">
            <w:pPr>
              <w:rPr>
                <w:i/>
                <w:lang w:val="de-CH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14:paraId="334A1052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2409" w:type="dxa"/>
            <w:shd w:val="clear" w:color="auto" w:fill="D9D9D9" w:themeFill="background1" w:themeFillShade="D9"/>
          </w:tcPr>
          <w:p w14:paraId="3B60EF35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0C5A0CB" w14:textId="77777777" w:rsidR="008129E2" w:rsidRPr="00E64328" w:rsidRDefault="008129E2" w:rsidP="008129E2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08B64BBD" w14:textId="77777777" w:rsidR="008129E2" w:rsidRPr="00E64328" w:rsidRDefault="008129E2" w:rsidP="008129E2">
            <w:pPr>
              <w:rPr>
                <w:lang w:val="de-CH"/>
              </w:rPr>
            </w:pPr>
          </w:p>
        </w:tc>
      </w:tr>
    </w:tbl>
    <w:p w14:paraId="720F595E" w14:textId="77777777" w:rsidR="008129E2" w:rsidRPr="00E64328" w:rsidRDefault="008129E2" w:rsidP="008129E2"/>
    <w:p w14:paraId="51E45193" w14:textId="77777777" w:rsidR="008129E2" w:rsidRPr="00E64328" w:rsidRDefault="008129E2" w:rsidP="008129E2">
      <w:pPr>
        <w:sectPr w:rsidR="008129E2" w:rsidRPr="00E64328" w:rsidSect="008129E2">
          <w:headerReference w:type="default" r:id="rId17"/>
          <w:footerReference w:type="default" r:id="rId18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E64328">
        <w:br w:type="page"/>
      </w:r>
    </w:p>
    <w:p w14:paraId="3F1A59EE" w14:textId="77777777" w:rsidR="008129E2" w:rsidRPr="00E64328" w:rsidRDefault="008129E2" w:rsidP="008129E2">
      <w:pPr>
        <w:pStyle w:val="Heading1"/>
      </w:pPr>
      <w:r w:rsidRPr="00E64328">
        <w:t xml:space="preserve"> </w:t>
      </w:r>
      <w:bookmarkStart w:id="97" w:name="_Toc51358036"/>
      <w:bookmarkStart w:id="98" w:name="_Toc56190491"/>
      <w:r w:rsidRPr="00E64328">
        <w:t>Reflexion</w:t>
      </w:r>
      <w:bookmarkEnd w:id="97"/>
      <w:bookmarkEnd w:id="98"/>
    </w:p>
    <w:p w14:paraId="70F8DE05" w14:textId="77777777" w:rsidR="008129E2" w:rsidRPr="00E64328" w:rsidRDefault="008129E2" w:rsidP="008129E2">
      <w:pPr>
        <w:pStyle w:val="Heading2"/>
      </w:pPr>
      <w:bookmarkStart w:id="99" w:name="_Toc51358037"/>
      <w:bookmarkStart w:id="100" w:name="_Toc56190492"/>
      <w:r w:rsidRPr="00E64328">
        <w:t>Marc Bannier</w:t>
      </w:r>
      <w:bookmarkEnd w:id="99"/>
      <w:bookmarkEnd w:id="100"/>
    </w:p>
    <w:p w14:paraId="166A4880" w14:textId="77777777" w:rsidR="008129E2" w:rsidRPr="00E64328" w:rsidRDefault="008129E2" w:rsidP="008129E2"/>
    <w:p w14:paraId="066C1285" w14:textId="372982D3" w:rsidR="008129E2" w:rsidRPr="00E64328" w:rsidRDefault="008129E2" w:rsidP="008129E2">
      <w:pPr>
        <w:pStyle w:val="Heading2"/>
      </w:pPr>
      <w:bookmarkStart w:id="101" w:name="_Toc56190493"/>
      <w:r w:rsidRPr="00E64328">
        <w:t>Fabian Schmid</w:t>
      </w:r>
      <w:bookmarkEnd w:id="101"/>
    </w:p>
    <w:p w14:paraId="7B0F3EBF" w14:textId="77777777" w:rsidR="008129E2" w:rsidRPr="00E64328" w:rsidRDefault="008129E2"/>
    <w:sectPr w:rsidR="008129E2" w:rsidRPr="00E64328" w:rsidSect="008129E2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9EEA2" w14:textId="77777777" w:rsidR="009644F0" w:rsidRDefault="009644F0" w:rsidP="008129E2">
      <w:pPr>
        <w:spacing w:after="0" w:line="240" w:lineRule="auto"/>
      </w:pPr>
      <w:r>
        <w:separator/>
      </w:r>
    </w:p>
  </w:endnote>
  <w:endnote w:type="continuationSeparator" w:id="0">
    <w:p w14:paraId="08146B3E" w14:textId="77777777" w:rsidR="009644F0" w:rsidRDefault="009644F0" w:rsidP="008129E2">
      <w:pPr>
        <w:spacing w:after="0" w:line="240" w:lineRule="auto"/>
      </w:pPr>
      <w:r>
        <w:continuationSeparator/>
      </w:r>
    </w:p>
  </w:endnote>
  <w:endnote w:type="continuationNotice" w:id="1">
    <w:p w14:paraId="762F75E2" w14:textId="77777777" w:rsidR="009644F0" w:rsidRDefault="009644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CB565" w14:textId="5F1EABC0" w:rsidR="008129E2" w:rsidRPr="008568E4" w:rsidRDefault="008129E2" w:rsidP="008129E2">
    <w:pPr>
      <w:pStyle w:val="Footer"/>
    </w:pPr>
    <w:r w:rsidRPr="008568E4">
      <w:t>Marc Bannier</w:t>
    </w:r>
    <w:r w:rsidRPr="008568E4">
      <w:tab/>
    </w:r>
    <w:r w:rsidR="0092769D">
      <w:fldChar w:fldCharType="begin"/>
    </w:r>
    <w:r w:rsidR="0092769D" w:rsidRPr="008568E4">
      <w:instrText xml:space="preserve"> FILENAME   \* MERGEFORMAT </w:instrText>
    </w:r>
    <w:r w:rsidR="0092769D">
      <w:fldChar w:fldCharType="separate"/>
    </w:r>
    <w:r w:rsidR="005D76A6" w:rsidRPr="008568E4">
      <w:t>CS2-Datenbank.docx</w:t>
    </w:r>
    <w:r w:rsidR="0092769D">
      <w:rPr>
        <w:noProof/>
      </w:rPr>
      <w:fldChar w:fldCharType="end"/>
    </w:r>
    <w:r w:rsidRPr="008568E4">
      <w:tab/>
      <w:t xml:space="preserve">Seite </w:t>
    </w:r>
    <w:sdt>
      <w:sdtPr>
        <w:id w:val="-2030941937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8568E4">
          <w:instrText>PAGE   \* MERGEFORMAT</w:instrText>
        </w:r>
        <w:r>
          <w:fldChar w:fldCharType="separate"/>
        </w:r>
        <w:r w:rsidRPr="008568E4">
          <w:t>1</w:t>
        </w:r>
        <w:r>
          <w:fldChar w:fldCharType="end"/>
        </w:r>
        <w:r w:rsidRPr="008568E4">
          <w:t xml:space="preserve"> von </w:t>
        </w:r>
        <w:r w:rsidR="0092769D">
          <w:fldChar w:fldCharType="begin"/>
        </w:r>
        <w:r w:rsidR="0092769D" w:rsidRPr="008568E4">
          <w:instrText xml:space="preserve"> NUMPAGES   \* MERGEFORMAT </w:instrText>
        </w:r>
        <w:r w:rsidR="0092769D">
          <w:fldChar w:fldCharType="separate"/>
        </w:r>
        <w:r w:rsidRPr="008568E4">
          <w:t>2</w:t>
        </w:r>
        <w:r w:rsidR="0092769D">
          <w:fldChar w:fldCharType="end"/>
        </w:r>
      </w:sdtContent>
    </w:sdt>
  </w:p>
  <w:p w14:paraId="36AFBC88" w14:textId="0DEA5758" w:rsidR="003228AE" w:rsidRDefault="003228AE" w:rsidP="003228AE">
    <w:pPr>
      <w:pStyle w:val="Footer"/>
      <w:jc w:val="left"/>
    </w:pPr>
    <w:r>
      <w:t>Fabian Schmid</w:t>
    </w:r>
  </w:p>
  <w:p w14:paraId="0897AB40" w14:textId="77777777" w:rsidR="008129E2" w:rsidRPr="008129E2" w:rsidRDefault="008129E2" w:rsidP="008129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6C4B6" w14:textId="6AD4384D" w:rsidR="008129E2" w:rsidRPr="008568E4" w:rsidRDefault="008129E2" w:rsidP="008129E2">
    <w:pPr>
      <w:pStyle w:val="Footer"/>
      <w:tabs>
        <w:tab w:val="clear" w:pos="4680"/>
        <w:tab w:val="clear" w:pos="9360"/>
        <w:tab w:val="center" w:pos="6946"/>
        <w:tab w:val="right" w:pos="13892"/>
      </w:tabs>
      <w:jc w:val="left"/>
    </w:pPr>
    <w:r w:rsidRPr="008568E4">
      <w:t>Marc Bannier</w:t>
    </w:r>
    <w:r w:rsidRPr="008568E4">
      <w:tab/>
    </w:r>
    <w:r w:rsidR="0092769D">
      <w:fldChar w:fldCharType="begin"/>
    </w:r>
    <w:r w:rsidR="0092769D" w:rsidRPr="008568E4">
      <w:instrText xml:space="preserve"> FILENAME   \* MERGEFORMAT </w:instrText>
    </w:r>
    <w:r w:rsidR="0092769D">
      <w:fldChar w:fldCharType="separate"/>
    </w:r>
    <w:r w:rsidR="005D76A6" w:rsidRPr="008568E4">
      <w:t>CS2-Datenbank.docx</w:t>
    </w:r>
    <w:r w:rsidR="0092769D">
      <w:rPr>
        <w:noProof/>
      </w:rPr>
      <w:fldChar w:fldCharType="end"/>
    </w:r>
    <w:r w:rsidRPr="008568E4">
      <w:tab/>
      <w:t xml:space="preserve">Seite </w:t>
    </w:r>
    <w:sdt>
      <w:sdtPr>
        <w:id w:val="1265575998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8568E4">
          <w:instrText>PAGE   \* MERGEFORMAT</w:instrText>
        </w:r>
        <w:r>
          <w:fldChar w:fldCharType="separate"/>
        </w:r>
        <w:r w:rsidRPr="008568E4">
          <w:t>1</w:t>
        </w:r>
        <w:r>
          <w:fldChar w:fldCharType="end"/>
        </w:r>
        <w:r w:rsidRPr="008568E4">
          <w:t xml:space="preserve"> von </w:t>
        </w:r>
        <w:r w:rsidR="0092769D">
          <w:fldChar w:fldCharType="begin"/>
        </w:r>
        <w:r w:rsidR="0092769D" w:rsidRPr="008568E4">
          <w:instrText xml:space="preserve"> NUMPAGES   \* MERGEFORMAT </w:instrText>
        </w:r>
        <w:r w:rsidR="0092769D">
          <w:fldChar w:fldCharType="separate"/>
        </w:r>
        <w:r w:rsidRPr="008568E4">
          <w:t>2</w:t>
        </w:r>
        <w:r w:rsidR="0092769D">
          <w:fldChar w:fldCharType="end"/>
        </w:r>
      </w:sdtContent>
    </w:sdt>
  </w:p>
  <w:p w14:paraId="51354A37" w14:textId="03BF0A21" w:rsidR="008129E2" w:rsidRPr="008129E2" w:rsidRDefault="003228AE" w:rsidP="003228AE">
    <w:pPr>
      <w:pStyle w:val="Footer"/>
      <w:jc w:val="left"/>
    </w:pPr>
    <w:r>
      <w:t>Fabian Schmid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EB717" w14:textId="4AE1B64A" w:rsidR="008129E2" w:rsidRPr="008568E4" w:rsidRDefault="008129E2" w:rsidP="008129E2">
    <w:pPr>
      <w:pStyle w:val="Footer"/>
      <w:jc w:val="left"/>
    </w:pPr>
    <w:r w:rsidRPr="008568E4">
      <w:t>Marc Bannier</w:t>
    </w:r>
    <w:r w:rsidRPr="008568E4">
      <w:tab/>
    </w:r>
    <w:r w:rsidR="0092769D">
      <w:fldChar w:fldCharType="begin"/>
    </w:r>
    <w:r w:rsidR="0092769D" w:rsidRPr="008568E4">
      <w:instrText xml:space="preserve"> FILENAME   \* MERGEFORMAT </w:instrText>
    </w:r>
    <w:r w:rsidR="0092769D">
      <w:fldChar w:fldCharType="separate"/>
    </w:r>
    <w:r w:rsidR="005D76A6" w:rsidRPr="008568E4">
      <w:t>CS2-Datenbank.docx</w:t>
    </w:r>
    <w:r w:rsidR="0092769D">
      <w:rPr>
        <w:noProof/>
      </w:rPr>
      <w:fldChar w:fldCharType="end"/>
    </w:r>
    <w:r w:rsidRPr="008568E4">
      <w:tab/>
      <w:t xml:space="preserve">Seite </w:t>
    </w:r>
    <w:sdt>
      <w:sdtPr>
        <w:id w:val="-1931655283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8568E4">
          <w:instrText>PAGE   \* MERGEFORMAT</w:instrText>
        </w:r>
        <w:r>
          <w:fldChar w:fldCharType="separate"/>
        </w:r>
        <w:r w:rsidRPr="008568E4">
          <w:t>1</w:t>
        </w:r>
        <w:r>
          <w:fldChar w:fldCharType="end"/>
        </w:r>
        <w:r w:rsidRPr="008568E4">
          <w:t xml:space="preserve"> von </w:t>
        </w:r>
        <w:r w:rsidR="0092769D">
          <w:fldChar w:fldCharType="begin"/>
        </w:r>
        <w:r w:rsidR="0092769D" w:rsidRPr="008568E4">
          <w:instrText xml:space="preserve"> NUMPAGES   \* MERGEFORMAT </w:instrText>
        </w:r>
        <w:r w:rsidR="0092769D">
          <w:fldChar w:fldCharType="separate"/>
        </w:r>
        <w:r w:rsidRPr="008568E4">
          <w:t>2</w:t>
        </w:r>
        <w:r w:rsidR="0092769D">
          <w:fldChar w:fldCharType="end"/>
        </w:r>
      </w:sdtContent>
    </w:sdt>
  </w:p>
  <w:p w14:paraId="11C2DB81" w14:textId="67BD2AC0" w:rsidR="008129E2" w:rsidRDefault="008129E2" w:rsidP="008129E2">
    <w:pPr>
      <w:pStyle w:val="Footer"/>
      <w:jc w:val="left"/>
    </w:pPr>
    <w:r>
      <w:t>Fabian Schmid</w:t>
    </w:r>
  </w:p>
  <w:p w14:paraId="7B6B97C9" w14:textId="77777777" w:rsidR="008129E2" w:rsidRPr="008129E2" w:rsidRDefault="008129E2" w:rsidP="008129E2">
    <w:pPr>
      <w:pStyle w:val="Footer"/>
      <w:tabs>
        <w:tab w:val="clear" w:pos="9360"/>
        <w:tab w:val="right" w:pos="1360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B00AA" w14:textId="30D7AB04" w:rsidR="008129E2" w:rsidRPr="008568E4" w:rsidRDefault="008129E2" w:rsidP="008129E2">
    <w:pPr>
      <w:pStyle w:val="Footer"/>
      <w:tabs>
        <w:tab w:val="clear" w:pos="4680"/>
        <w:tab w:val="clear" w:pos="9360"/>
        <w:tab w:val="center" w:pos="6946"/>
        <w:tab w:val="right" w:pos="13892"/>
      </w:tabs>
      <w:jc w:val="left"/>
    </w:pPr>
    <w:r w:rsidRPr="008568E4">
      <w:t>Marc Bannier</w:t>
    </w:r>
    <w:r w:rsidRPr="008568E4">
      <w:tab/>
    </w:r>
    <w:r w:rsidR="0092769D">
      <w:fldChar w:fldCharType="begin"/>
    </w:r>
    <w:r w:rsidR="0092769D" w:rsidRPr="008568E4">
      <w:instrText xml:space="preserve"> FILENAME   \* MERGEFORMAT </w:instrText>
    </w:r>
    <w:r w:rsidR="0092769D">
      <w:fldChar w:fldCharType="separate"/>
    </w:r>
    <w:r w:rsidR="005D76A6" w:rsidRPr="008568E4">
      <w:t>CS2-Datenbank.docx</w:t>
    </w:r>
    <w:r w:rsidR="0092769D">
      <w:rPr>
        <w:noProof/>
      </w:rPr>
      <w:fldChar w:fldCharType="end"/>
    </w:r>
    <w:r w:rsidRPr="008568E4">
      <w:tab/>
      <w:t xml:space="preserve">Seite </w:t>
    </w:r>
    <w:sdt>
      <w:sdtPr>
        <w:id w:val="367575731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8568E4">
          <w:instrText>PAGE   \* MERGEFORMAT</w:instrText>
        </w:r>
        <w:r>
          <w:fldChar w:fldCharType="separate"/>
        </w:r>
        <w:r w:rsidRPr="008568E4">
          <w:t>1</w:t>
        </w:r>
        <w:r>
          <w:fldChar w:fldCharType="end"/>
        </w:r>
        <w:r w:rsidRPr="008568E4">
          <w:t xml:space="preserve"> von </w:t>
        </w:r>
        <w:r w:rsidR="0092769D">
          <w:fldChar w:fldCharType="begin"/>
        </w:r>
        <w:r w:rsidR="0092769D" w:rsidRPr="008568E4">
          <w:instrText xml:space="preserve"> NUMPAGES   \* MERGEFORMAT </w:instrText>
        </w:r>
        <w:r w:rsidR="0092769D">
          <w:fldChar w:fldCharType="separate"/>
        </w:r>
        <w:r w:rsidRPr="008568E4">
          <w:t>2</w:t>
        </w:r>
        <w:r w:rsidR="0092769D">
          <w:fldChar w:fldCharType="end"/>
        </w:r>
      </w:sdtContent>
    </w:sdt>
  </w:p>
  <w:p w14:paraId="0A557E16" w14:textId="51B97673" w:rsidR="008129E2" w:rsidRDefault="008129E2" w:rsidP="008129E2">
    <w:pPr>
      <w:pStyle w:val="Footer"/>
      <w:jc w:val="left"/>
    </w:pPr>
    <w:r>
      <w:t>Fabian Schmid</w:t>
    </w:r>
  </w:p>
  <w:p w14:paraId="0CD2BD14" w14:textId="77777777" w:rsidR="008129E2" w:rsidRPr="008129E2" w:rsidRDefault="008129E2" w:rsidP="008129E2">
    <w:pPr>
      <w:pStyle w:val="Footer"/>
      <w:tabs>
        <w:tab w:val="clear" w:pos="9360"/>
        <w:tab w:val="right" w:pos="13608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DBFAB" w14:textId="733815E0" w:rsidR="00372468" w:rsidRPr="008568E4" w:rsidRDefault="00372468" w:rsidP="00372468">
    <w:pPr>
      <w:pStyle w:val="Footer"/>
      <w:tabs>
        <w:tab w:val="clear" w:pos="4680"/>
        <w:tab w:val="clear" w:pos="9360"/>
        <w:tab w:val="center" w:pos="4536"/>
        <w:tab w:val="right" w:pos="13892"/>
      </w:tabs>
      <w:jc w:val="left"/>
    </w:pPr>
    <w:r w:rsidRPr="008568E4">
      <w:t>Marc Bannier</w:t>
    </w:r>
    <w:r w:rsidRPr="008568E4">
      <w:tab/>
    </w:r>
    <w:r w:rsidR="0092769D">
      <w:fldChar w:fldCharType="begin"/>
    </w:r>
    <w:r w:rsidR="0092769D" w:rsidRPr="008568E4">
      <w:instrText xml:space="preserve"> FILENAME   \* MERGEFORMAT </w:instrText>
    </w:r>
    <w:r w:rsidR="0092769D">
      <w:fldChar w:fldCharType="separate"/>
    </w:r>
    <w:r w:rsidR="005D76A6" w:rsidRPr="008568E4">
      <w:t>CS2-Datenbank.docx</w:t>
    </w:r>
    <w:r w:rsidR="0092769D">
      <w:rPr>
        <w:noProof/>
      </w:rPr>
      <w:fldChar w:fldCharType="end"/>
    </w:r>
    <w:r w:rsidRPr="008568E4">
      <w:tab/>
      <w:t xml:space="preserve">Seite </w:t>
    </w:r>
    <w:sdt>
      <w:sdtPr>
        <w:id w:val="-1429960643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8568E4">
          <w:instrText>PAGE   \* MERGEFORMAT</w:instrText>
        </w:r>
        <w:r>
          <w:fldChar w:fldCharType="separate"/>
        </w:r>
        <w:r w:rsidRPr="008568E4">
          <w:t>1</w:t>
        </w:r>
        <w:r>
          <w:fldChar w:fldCharType="end"/>
        </w:r>
        <w:r w:rsidRPr="008568E4">
          <w:t xml:space="preserve"> von </w:t>
        </w:r>
        <w:r w:rsidR="0092769D">
          <w:fldChar w:fldCharType="begin"/>
        </w:r>
        <w:r w:rsidR="0092769D" w:rsidRPr="008568E4">
          <w:instrText xml:space="preserve"> NUMPAGES   \* MERGEFORMAT </w:instrText>
        </w:r>
        <w:r w:rsidR="0092769D">
          <w:fldChar w:fldCharType="separate"/>
        </w:r>
        <w:r w:rsidRPr="008568E4">
          <w:t>2</w:t>
        </w:r>
        <w:r w:rsidR="0092769D">
          <w:fldChar w:fldCharType="end"/>
        </w:r>
      </w:sdtContent>
    </w:sdt>
  </w:p>
  <w:p w14:paraId="0F4EC0DE" w14:textId="3C47C7E2" w:rsidR="00372468" w:rsidRDefault="00372468" w:rsidP="00372468">
    <w:pPr>
      <w:pStyle w:val="Footer"/>
      <w:tabs>
        <w:tab w:val="clear" w:pos="9360"/>
        <w:tab w:val="right" w:pos="8931"/>
      </w:tabs>
      <w:jc w:val="left"/>
    </w:pPr>
    <w:r>
      <w:t>Fabian Schmid</w:t>
    </w:r>
  </w:p>
  <w:p w14:paraId="5B49AB89" w14:textId="77777777" w:rsidR="00372468" w:rsidRPr="008129E2" w:rsidRDefault="00372468" w:rsidP="008129E2">
    <w:pPr>
      <w:pStyle w:val="Footer"/>
      <w:tabs>
        <w:tab w:val="clear" w:pos="9360"/>
        <w:tab w:val="right" w:pos="136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26624" w14:textId="77777777" w:rsidR="009644F0" w:rsidRDefault="009644F0" w:rsidP="008129E2">
      <w:pPr>
        <w:spacing w:after="0" w:line="240" w:lineRule="auto"/>
      </w:pPr>
      <w:r>
        <w:separator/>
      </w:r>
    </w:p>
  </w:footnote>
  <w:footnote w:type="continuationSeparator" w:id="0">
    <w:p w14:paraId="06F2F83F" w14:textId="77777777" w:rsidR="009644F0" w:rsidRDefault="009644F0" w:rsidP="008129E2">
      <w:pPr>
        <w:spacing w:after="0" w:line="240" w:lineRule="auto"/>
      </w:pPr>
      <w:r>
        <w:continuationSeparator/>
      </w:r>
    </w:p>
  </w:footnote>
  <w:footnote w:type="continuationNotice" w:id="1">
    <w:p w14:paraId="1BDB909F" w14:textId="77777777" w:rsidR="009644F0" w:rsidRDefault="009644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9D784" w14:textId="5C1BDC83" w:rsidR="008129E2" w:rsidRPr="00E5258C" w:rsidRDefault="008129E2" w:rsidP="008129E2">
    <w:pPr>
      <w:pStyle w:val="Head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EC23229" wp14:editId="0B0B2AD6">
          <wp:simplePos x="0" y="0"/>
          <wp:positionH relativeFrom="margin">
            <wp:posOffset>0</wp:posOffset>
          </wp:positionH>
          <wp:positionV relativeFrom="paragraph">
            <wp:posOffset>-228600</wp:posOffset>
          </wp:positionV>
          <wp:extent cx="1495425" cy="791410"/>
          <wp:effectExtent l="0" t="0" r="0" b="8890"/>
          <wp:wrapNone/>
          <wp:docPr id="7" name="Grafik 7" descr="C:\Users\Marc\AppData\Local\Microsoft\Windows\INetCache\Content.MSO\7732475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\AppData\Local\Microsoft\Windows\INetCache\Content.MSO\7732475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79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220073">
      <w:rPr>
        <w:b/>
        <w:sz w:val="40"/>
        <w:szCs w:val="40"/>
      </w:rPr>
      <w:t>C</w:t>
    </w:r>
    <w:r w:rsidR="005D76A6">
      <w:rPr>
        <w:b/>
        <w:sz w:val="40"/>
        <w:szCs w:val="40"/>
      </w:rPr>
      <w:t>ase</w:t>
    </w:r>
    <w:r w:rsidR="00220073">
      <w:rPr>
        <w:b/>
        <w:sz w:val="40"/>
        <w:szCs w:val="40"/>
      </w:rPr>
      <w:t>S</w:t>
    </w:r>
    <w:r w:rsidR="005D76A6">
      <w:rPr>
        <w:b/>
        <w:sz w:val="40"/>
        <w:szCs w:val="40"/>
      </w:rPr>
      <w:t>tudy</w:t>
    </w:r>
    <w:proofErr w:type="spellEnd"/>
    <w:r w:rsidR="00220073">
      <w:rPr>
        <w:b/>
        <w:sz w:val="40"/>
        <w:szCs w:val="40"/>
      </w:rPr>
      <w:t xml:space="preserve"> 2</w:t>
    </w:r>
  </w:p>
  <w:p w14:paraId="787DD119" w14:textId="48941793" w:rsidR="008129E2" w:rsidRDefault="008129E2" w:rsidP="008129E2">
    <w:pPr>
      <w:pStyle w:val="Header"/>
    </w:pPr>
    <w:r>
      <w:tab/>
    </w:r>
    <w:r>
      <w:tab/>
    </w:r>
    <w:r w:rsidR="009179EB">
      <w:t>Wochenmarkt</w:t>
    </w:r>
  </w:p>
  <w:p w14:paraId="0DCB94C3" w14:textId="77777777" w:rsidR="008129E2" w:rsidRDefault="008129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0D756" w14:textId="5A0DF92E" w:rsidR="00372468" w:rsidRPr="00E5258C" w:rsidRDefault="00372468" w:rsidP="00372468">
    <w:pPr>
      <w:pStyle w:val="Header"/>
      <w:tabs>
        <w:tab w:val="clear" w:pos="9360"/>
        <w:tab w:val="right" w:pos="13892"/>
      </w:tabs>
      <w:rPr>
        <w:b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46770259" wp14:editId="5EA1E96C">
          <wp:simplePos x="0" y="0"/>
          <wp:positionH relativeFrom="margin">
            <wp:posOffset>378</wp:posOffset>
          </wp:positionH>
          <wp:positionV relativeFrom="paragraph">
            <wp:posOffset>-167005</wp:posOffset>
          </wp:positionV>
          <wp:extent cx="1495425" cy="791410"/>
          <wp:effectExtent l="0" t="0" r="0" b="8890"/>
          <wp:wrapNone/>
          <wp:docPr id="2" name="Grafik 2" descr="C:\Users\Marc\AppData\Local\Microsoft\Windows\INetCache\Content.MSO\7732475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\AppData\Local\Microsoft\Windows\INetCache\Content.MSO\7732475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79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5D76A6">
      <w:rPr>
        <w:b/>
        <w:sz w:val="40"/>
        <w:szCs w:val="40"/>
      </w:rPr>
      <w:t>CaseStudy</w:t>
    </w:r>
    <w:proofErr w:type="spellEnd"/>
    <w:r w:rsidR="005D76A6">
      <w:rPr>
        <w:b/>
        <w:sz w:val="40"/>
        <w:szCs w:val="40"/>
      </w:rPr>
      <w:t xml:space="preserve"> 2</w:t>
    </w:r>
  </w:p>
  <w:p w14:paraId="7F91BDC7" w14:textId="301AE65D" w:rsidR="00372468" w:rsidRDefault="00372468" w:rsidP="00372468">
    <w:pPr>
      <w:pStyle w:val="Header"/>
      <w:tabs>
        <w:tab w:val="clear" w:pos="9360"/>
        <w:tab w:val="right" w:pos="13892"/>
      </w:tabs>
    </w:pPr>
    <w:r>
      <w:tab/>
    </w:r>
    <w:r>
      <w:tab/>
    </w:r>
    <w:r w:rsidR="009179EB">
      <w:t>Wochenmarkt</w:t>
    </w:r>
  </w:p>
  <w:p w14:paraId="152A7CB2" w14:textId="77777777" w:rsidR="008129E2" w:rsidRDefault="008129E2" w:rsidP="00372468">
    <w:pPr>
      <w:pStyle w:val="Header"/>
      <w:tabs>
        <w:tab w:val="clear" w:pos="9360"/>
        <w:tab w:val="right" w:pos="1389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89373" w14:textId="7B4340E1" w:rsidR="00372468" w:rsidRPr="00E5258C" w:rsidRDefault="00372468" w:rsidP="00372468">
    <w:pPr>
      <w:pStyle w:val="Header"/>
      <w:tabs>
        <w:tab w:val="clear" w:pos="9360"/>
        <w:tab w:val="right" w:pos="8931"/>
      </w:tabs>
      <w:rPr>
        <w:b/>
      </w:rPr>
    </w:pPr>
    <w:r>
      <w:rPr>
        <w:noProof/>
      </w:rPr>
      <w:drawing>
        <wp:anchor distT="0" distB="0" distL="114300" distR="114300" simplePos="0" relativeHeight="251658242" behindDoc="0" locked="0" layoutInCell="1" allowOverlap="1" wp14:anchorId="0484ACF4" wp14:editId="70EBC283">
          <wp:simplePos x="0" y="0"/>
          <wp:positionH relativeFrom="margin">
            <wp:align>left</wp:align>
          </wp:positionH>
          <wp:positionV relativeFrom="paragraph">
            <wp:posOffset>-167005</wp:posOffset>
          </wp:positionV>
          <wp:extent cx="1495425" cy="791410"/>
          <wp:effectExtent l="0" t="0" r="0" b="8890"/>
          <wp:wrapNone/>
          <wp:docPr id="3" name="Grafik 3" descr="C:\Users\Marc\AppData\Local\Microsoft\Windows\INetCache\Content.MSO\7732475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\AppData\Local\Microsoft\Windows\INetCache\Content.MSO\7732475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79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5D76A6">
      <w:rPr>
        <w:b/>
        <w:sz w:val="40"/>
        <w:szCs w:val="40"/>
      </w:rPr>
      <w:t>CaseStudy</w:t>
    </w:r>
    <w:proofErr w:type="spellEnd"/>
    <w:r w:rsidR="005D76A6">
      <w:rPr>
        <w:b/>
        <w:sz w:val="40"/>
        <w:szCs w:val="40"/>
      </w:rPr>
      <w:t xml:space="preserve"> 2</w:t>
    </w:r>
  </w:p>
  <w:p w14:paraId="17FD8D07" w14:textId="49F7799A" w:rsidR="00372468" w:rsidRDefault="00372468" w:rsidP="005D76A6">
    <w:pPr>
      <w:pStyle w:val="Header"/>
      <w:tabs>
        <w:tab w:val="clear" w:pos="9360"/>
        <w:tab w:val="right" w:pos="8931"/>
      </w:tabs>
    </w:pPr>
    <w:r>
      <w:tab/>
    </w:r>
    <w:r>
      <w:tab/>
    </w:r>
    <w:r w:rsidR="009179EB">
      <w:t>Wochenmarkt</w:t>
    </w:r>
  </w:p>
  <w:p w14:paraId="75180EBF" w14:textId="77777777" w:rsidR="008129E2" w:rsidRDefault="008129E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91686" w14:textId="0A1459D2" w:rsidR="00372468" w:rsidRPr="00E5258C" w:rsidRDefault="00372468" w:rsidP="00372468">
    <w:pPr>
      <w:pStyle w:val="Header"/>
      <w:tabs>
        <w:tab w:val="clear" w:pos="4680"/>
        <w:tab w:val="clear" w:pos="9360"/>
        <w:tab w:val="center" w:pos="6946"/>
        <w:tab w:val="right" w:pos="13892"/>
      </w:tabs>
      <w:rPr>
        <w:b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1F920C6F" wp14:editId="40F3C714">
          <wp:simplePos x="0" y="0"/>
          <wp:positionH relativeFrom="margin">
            <wp:align>left</wp:align>
          </wp:positionH>
          <wp:positionV relativeFrom="paragraph">
            <wp:posOffset>-205105</wp:posOffset>
          </wp:positionV>
          <wp:extent cx="1495425" cy="791410"/>
          <wp:effectExtent l="0" t="0" r="0" b="8890"/>
          <wp:wrapNone/>
          <wp:docPr id="8" name="Grafik 8" descr="C:\Users\Marc\AppData\Local\Microsoft\Windows\INetCache\Content.MSO\7732475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\AppData\Local\Microsoft\Windows\INetCache\Content.MSO\7732475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79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5D76A6">
      <w:rPr>
        <w:b/>
        <w:sz w:val="40"/>
        <w:szCs w:val="40"/>
      </w:rPr>
      <w:t>CaseStudy</w:t>
    </w:r>
    <w:proofErr w:type="spellEnd"/>
    <w:r w:rsidR="005D76A6">
      <w:rPr>
        <w:b/>
        <w:sz w:val="40"/>
        <w:szCs w:val="40"/>
      </w:rPr>
      <w:t xml:space="preserve"> 2</w:t>
    </w:r>
  </w:p>
  <w:p w14:paraId="32020984" w14:textId="122BFA03" w:rsidR="00372468" w:rsidRDefault="00372468" w:rsidP="00372468">
    <w:pPr>
      <w:pStyle w:val="Header"/>
      <w:tabs>
        <w:tab w:val="clear" w:pos="4680"/>
        <w:tab w:val="clear" w:pos="9360"/>
        <w:tab w:val="center" w:pos="6946"/>
        <w:tab w:val="right" w:pos="13892"/>
      </w:tabs>
    </w:pPr>
    <w:r>
      <w:tab/>
    </w:r>
    <w:r>
      <w:tab/>
    </w:r>
    <w:r w:rsidR="009179EB">
      <w:t>Wochenmarkt</w:t>
    </w:r>
  </w:p>
  <w:p w14:paraId="1333E9F1" w14:textId="77777777" w:rsidR="008129E2" w:rsidRDefault="008129E2" w:rsidP="00372468">
    <w:pPr>
      <w:pStyle w:val="Header"/>
      <w:tabs>
        <w:tab w:val="clear" w:pos="4680"/>
        <w:tab w:val="clear" w:pos="9360"/>
        <w:tab w:val="center" w:pos="6946"/>
        <w:tab w:val="right" w:pos="13892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DC56" w14:textId="57683E13" w:rsidR="00372468" w:rsidRPr="00E5258C" w:rsidRDefault="00372468" w:rsidP="005D76A6">
    <w:pPr>
      <w:pStyle w:val="Header"/>
      <w:tabs>
        <w:tab w:val="clear" w:pos="9360"/>
        <w:tab w:val="right" w:pos="8931"/>
      </w:tabs>
      <w:rPr>
        <w:b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anchorId="6329326A" wp14:editId="3E7FF8C8">
          <wp:simplePos x="0" y="0"/>
          <wp:positionH relativeFrom="margin">
            <wp:align>left</wp:align>
          </wp:positionH>
          <wp:positionV relativeFrom="paragraph">
            <wp:posOffset>-214630</wp:posOffset>
          </wp:positionV>
          <wp:extent cx="1495425" cy="791410"/>
          <wp:effectExtent l="0" t="0" r="0" b="8890"/>
          <wp:wrapNone/>
          <wp:docPr id="9" name="Grafik 9" descr="C:\Users\Marc\AppData\Local\Microsoft\Windows\INetCache\Content.MSO\7732475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\AppData\Local\Microsoft\Windows\INetCache\Content.MSO\7732475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791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5D76A6">
      <w:rPr>
        <w:b/>
        <w:sz w:val="40"/>
        <w:szCs w:val="40"/>
      </w:rPr>
      <w:t>CaseStudy</w:t>
    </w:r>
    <w:proofErr w:type="spellEnd"/>
    <w:r w:rsidR="005D76A6">
      <w:rPr>
        <w:b/>
        <w:sz w:val="40"/>
        <w:szCs w:val="40"/>
      </w:rPr>
      <w:t xml:space="preserve"> 2</w:t>
    </w:r>
  </w:p>
  <w:p w14:paraId="3115C03C" w14:textId="1BC4FEAD" w:rsidR="00372468" w:rsidRDefault="00372468" w:rsidP="005D76A6">
    <w:pPr>
      <w:pStyle w:val="Header"/>
      <w:tabs>
        <w:tab w:val="clear" w:pos="9360"/>
        <w:tab w:val="right" w:pos="8931"/>
      </w:tabs>
    </w:pPr>
    <w:r>
      <w:tab/>
    </w:r>
    <w:r>
      <w:tab/>
    </w:r>
    <w:r w:rsidR="009179EB">
      <w:t>Wochenmarkt</w:t>
    </w:r>
  </w:p>
  <w:p w14:paraId="2A7C9457" w14:textId="77777777" w:rsidR="008129E2" w:rsidRDefault="008129E2" w:rsidP="00372468">
    <w:pPr>
      <w:pStyle w:val="Header"/>
      <w:tabs>
        <w:tab w:val="clear" w:pos="9360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544B"/>
    <w:multiLevelType w:val="hybridMultilevel"/>
    <w:tmpl w:val="0B4A85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BC4"/>
    <w:multiLevelType w:val="hybridMultilevel"/>
    <w:tmpl w:val="ACD88B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6F87"/>
    <w:multiLevelType w:val="hybridMultilevel"/>
    <w:tmpl w:val="9BB86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F39E6"/>
    <w:multiLevelType w:val="hybridMultilevel"/>
    <w:tmpl w:val="E36642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D5BA2"/>
    <w:multiLevelType w:val="hybridMultilevel"/>
    <w:tmpl w:val="4A3069EC"/>
    <w:lvl w:ilvl="0" w:tplc="9F02A3B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75699"/>
    <w:multiLevelType w:val="hybridMultilevel"/>
    <w:tmpl w:val="034E44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C2819"/>
    <w:multiLevelType w:val="hybridMultilevel"/>
    <w:tmpl w:val="26CCE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B4C0A"/>
    <w:multiLevelType w:val="hybridMultilevel"/>
    <w:tmpl w:val="B6EADB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54CB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172889"/>
    <w:multiLevelType w:val="hybridMultilevel"/>
    <w:tmpl w:val="86166B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191C7"/>
    <w:multiLevelType w:val="hybridMultilevel"/>
    <w:tmpl w:val="10A311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73"/>
    <w:rsid w:val="000015F0"/>
    <w:rsid w:val="00004B3E"/>
    <w:rsid w:val="00007A02"/>
    <w:rsid w:val="00011A53"/>
    <w:rsid w:val="00017E48"/>
    <w:rsid w:val="00020D93"/>
    <w:rsid w:val="000210E8"/>
    <w:rsid w:val="0003233C"/>
    <w:rsid w:val="0004590C"/>
    <w:rsid w:val="00052933"/>
    <w:rsid w:val="00063176"/>
    <w:rsid w:val="00071FF9"/>
    <w:rsid w:val="0008070C"/>
    <w:rsid w:val="00092E92"/>
    <w:rsid w:val="000A631D"/>
    <w:rsid w:val="000B0028"/>
    <w:rsid w:val="000B1CCC"/>
    <w:rsid w:val="000B653E"/>
    <w:rsid w:val="000B7A74"/>
    <w:rsid w:val="000C0E2A"/>
    <w:rsid w:val="000D353E"/>
    <w:rsid w:val="000D751F"/>
    <w:rsid w:val="000E1D79"/>
    <w:rsid w:val="000F0BF3"/>
    <w:rsid w:val="00104D4E"/>
    <w:rsid w:val="00106DE9"/>
    <w:rsid w:val="00111009"/>
    <w:rsid w:val="001157A4"/>
    <w:rsid w:val="00121D43"/>
    <w:rsid w:val="00127866"/>
    <w:rsid w:val="001302F8"/>
    <w:rsid w:val="00132D56"/>
    <w:rsid w:val="001351C2"/>
    <w:rsid w:val="0014251D"/>
    <w:rsid w:val="00154FE3"/>
    <w:rsid w:val="00156153"/>
    <w:rsid w:val="001618FA"/>
    <w:rsid w:val="0016246C"/>
    <w:rsid w:val="00163B3F"/>
    <w:rsid w:val="00166B5C"/>
    <w:rsid w:val="001712BF"/>
    <w:rsid w:val="00175BD4"/>
    <w:rsid w:val="001807FA"/>
    <w:rsid w:val="00186FD3"/>
    <w:rsid w:val="0019069E"/>
    <w:rsid w:val="001953EF"/>
    <w:rsid w:val="001960E4"/>
    <w:rsid w:val="00197B6C"/>
    <w:rsid w:val="001A6703"/>
    <w:rsid w:val="001A73D8"/>
    <w:rsid w:val="001B2442"/>
    <w:rsid w:val="001B3171"/>
    <w:rsid w:val="001C0395"/>
    <w:rsid w:val="001D0318"/>
    <w:rsid w:val="001D052B"/>
    <w:rsid w:val="001D566D"/>
    <w:rsid w:val="001D5DE1"/>
    <w:rsid w:val="001E3D2B"/>
    <w:rsid w:val="001E46C3"/>
    <w:rsid w:val="001E7304"/>
    <w:rsid w:val="00207089"/>
    <w:rsid w:val="002155D4"/>
    <w:rsid w:val="00217CE3"/>
    <w:rsid w:val="00220073"/>
    <w:rsid w:val="00230444"/>
    <w:rsid w:val="00232F09"/>
    <w:rsid w:val="00251B1B"/>
    <w:rsid w:val="00254B0F"/>
    <w:rsid w:val="00271C52"/>
    <w:rsid w:val="00284042"/>
    <w:rsid w:val="002909C9"/>
    <w:rsid w:val="002B18DE"/>
    <w:rsid w:val="002B1A22"/>
    <w:rsid w:val="002C5404"/>
    <w:rsid w:val="002C54D4"/>
    <w:rsid w:val="002D0B3F"/>
    <w:rsid w:val="002E4C81"/>
    <w:rsid w:val="002F6846"/>
    <w:rsid w:val="002F78B7"/>
    <w:rsid w:val="00300C0C"/>
    <w:rsid w:val="00301DDD"/>
    <w:rsid w:val="003108D1"/>
    <w:rsid w:val="00311724"/>
    <w:rsid w:val="00320B3A"/>
    <w:rsid w:val="003228AE"/>
    <w:rsid w:val="00327709"/>
    <w:rsid w:val="00335325"/>
    <w:rsid w:val="00347FB5"/>
    <w:rsid w:val="00355EB6"/>
    <w:rsid w:val="00371E62"/>
    <w:rsid w:val="00372385"/>
    <w:rsid w:val="00372468"/>
    <w:rsid w:val="003854EF"/>
    <w:rsid w:val="0038580B"/>
    <w:rsid w:val="003A062A"/>
    <w:rsid w:val="003C0E92"/>
    <w:rsid w:val="003D6FBA"/>
    <w:rsid w:val="003E5969"/>
    <w:rsid w:val="003F6EDD"/>
    <w:rsid w:val="00400FCA"/>
    <w:rsid w:val="0040392E"/>
    <w:rsid w:val="0041235B"/>
    <w:rsid w:val="004130EB"/>
    <w:rsid w:val="00425FA5"/>
    <w:rsid w:val="00451A23"/>
    <w:rsid w:val="00456A30"/>
    <w:rsid w:val="004608E8"/>
    <w:rsid w:val="00460E6F"/>
    <w:rsid w:val="00461E9B"/>
    <w:rsid w:val="00463BD5"/>
    <w:rsid w:val="0046414C"/>
    <w:rsid w:val="00464D68"/>
    <w:rsid w:val="00465879"/>
    <w:rsid w:val="00470B2B"/>
    <w:rsid w:val="0047270A"/>
    <w:rsid w:val="00476720"/>
    <w:rsid w:val="00486964"/>
    <w:rsid w:val="004904FD"/>
    <w:rsid w:val="00491CB4"/>
    <w:rsid w:val="0049362C"/>
    <w:rsid w:val="004974E9"/>
    <w:rsid w:val="004A6E8D"/>
    <w:rsid w:val="004A7126"/>
    <w:rsid w:val="004B179B"/>
    <w:rsid w:val="004B3B41"/>
    <w:rsid w:val="004D1FD8"/>
    <w:rsid w:val="004D551B"/>
    <w:rsid w:val="004D5F4B"/>
    <w:rsid w:val="004E46C8"/>
    <w:rsid w:val="004F49ED"/>
    <w:rsid w:val="004F4BDB"/>
    <w:rsid w:val="005242AD"/>
    <w:rsid w:val="0053343A"/>
    <w:rsid w:val="005344A9"/>
    <w:rsid w:val="00544E30"/>
    <w:rsid w:val="00552260"/>
    <w:rsid w:val="005642E6"/>
    <w:rsid w:val="00564913"/>
    <w:rsid w:val="00566B69"/>
    <w:rsid w:val="005775F9"/>
    <w:rsid w:val="0058407E"/>
    <w:rsid w:val="00585ACD"/>
    <w:rsid w:val="005972B2"/>
    <w:rsid w:val="005A07CB"/>
    <w:rsid w:val="005B152D"/>
    <w:rsid w:val="005B56E6"/>
    <w:rsid w:val="005B77C0"/>
    <w:rsid w:val="005C13FA"/>
    <w:rsid w:val="005C2908"/>
    <w:rsid w:val="005C50AD"/>
    <w:rsid w:val="005D232B"/>
    <w:rsid w:val="005D2F8F"/>
    <w:rsid w:val="005D6180"/>
    <w:rsid w:val="005D76A6"/>
    <w:rsid w:val="005E64D3"/>
    <w:rsid w:val="005E7A4A"/>
    <w:rsid w:val="005F3C22"/>
    <w:rsid w:val="005F6FE5"/>
    <w:rsid w:val="00603C6B"/>
    <w:rsid w:val="00610526"/>
    <w:rsid w:val="006213BD"/>
    <w:rsid w:val="006219E2"/>
    <w:rsid w:val="006244F8"/>
    <w:rsid w:val="0063079B"/>
    <w:rsid w:val="00633775"/>
    <w:rsid w:val="00634D58"/>
    <w:rsid w:val="0063772B"/>
    <w:rsid w:val="00642B96"/>
    <w:rsid w:val="006456E2"/>
    <w:rsid w:val="0064681A"/>
    <w:rsid w:val="00655C57"/>
    <w:rsid w:val="006577E0"/>
    <w:rsid w:val="00663911"/>
    <w:rsid w:val="00671B30"/>
    <w:rsid w:val="00674435"/>
    <w:rsid w:val="006761F2"/>
    <w:rsid w:val="00691652"/>
    <w:rsid w:val="006957E4"/>
    <w:rsid w:val="00696CEB"/>
    <w:rsid w:val="006A36A5"/>
    <w:rsid w:val="006B1195"/>
    <w:rsid w:val="006B265C"/>
    <w:rsid w:val="006B687C"/>
    <w:rsid w:val="006C33B2"/>
    <w:rsid w:val="006D58F0"/>
    <w:rsid w:val="006D683D"/>
    <w:rsid w:val="0070315E"/>
    <w:rsid w:val="00707631"/>
    <w:rsid w:val="00740328"/>
    <w:rsid w:val="00741043"/>
    <w:rsid w:val="00745E06"/>
    <w:rsid w:val="007549AD"/>
    <w:rsid w:val="007821C9"/>
    <w:rsid w:val="00790587"/>
    <w:rsid w:val="00796B94"/>
    <w:rsid w:val="007B1943"/>
    <w:rsid w:val="007B3DF2"/>
    <w:rsid w:val="007B7822"/>
    <w:rsid w:val="007C05C1"/>
    <w:rsid w:val="007C2230"/>
    <w:rsid w:val="007C2F9E"/>
    <w:rsid w:val="007C3F0C"/>
    <w:rsid w:val="007C683C"/>
    <w:rsid w:val="007D52A8"/>
    <w:rsid w:val="007D6C59"/>
    <w:rsid w:val="007D75AF"/>
    <w:rsid w:val="008129E2"/>
    <w:rsid w:val="00814077"/>
    <w:rsid w:val="00817BC8"/>
    <w:rsid w:val="00824442"/>
    <w:rsid w:val="008369A5"/>
    <w:rsid w:val="00840252"/>
    <w:rsid w:val="0084027D"/>
    <w:rsid w:val="00842E2E"/>
    <w:rsid w:val="0085025A"/>
    <w:rsid w:val="00852BF6"/>
    <w:rsid w:val="008568E4"/>
    <w:rsid w:val="008722D8"/>
    <w:rsid w:val="0087683A"/>
    <w:rsid w:val="00880BCF"/>
    <w:rsid w:val="00881F6A"/>
    <w:rsid w:val="00882437"/>
    <w:rsid w:val="00890629"/>
    <w:rsid w:val="00890916"/>
    <w:rsid w:val="008A6493"/>
    <w:rsid w:val="008B4B64"/>
    <w:rsid w:val="008B5376"/>
    <w:rsid w:val="008C7740"/>
    <w:rsid w:val="008D25F7"/>
    <w:rsid w:val="008D7D23"/>
    <w:rsid w:val="00902DC7"/>
    <w:rsid w:val="00905DFA"/>
    <w:rsid w:val="009061EB"/>
    <w:rsid w:val="009179EB"/>
    <w:rsid w:val="00917FEC"/>
    <w:rsid w:val="009249DB"/>
    <w:rsid w:val="009260BF"/>
    <w:rsid w:val="00927658"/>
    <w:rsid w:val="0092769D"/>
    <w:rsid w:val="0092795C"/>
    <w:rsid w:val="00930529"/>
    <w:rsid w:val="009319E0"/>
    <w:rsid w:val="00931D55"/>
    <w:rsid w:val="00941351"/>
    <w:rsid w:val="00944BBF"/>
    <w:rsid w:val="009509C1"/>
    <w:rsid w:val="009644F0"/>
    <w:rsid w:val="0098045B"/>
    <w:rsid w:val="0098345D"/>
    <w:rsid w:val="00985B02"/>
    <w:rsid w:val="0098779A"/>
    <w:rsid w:val="0099216C"/>
    <w:rsid w:val="00992B5C"/>
    <w:rsid w:val="00996D54"/>
    <w:rsid w:val="009C2FE9"/>
    <w:rsid w:val="009E6E83"/>
    <w:rsid w:val="009F1839"/>
    <w:rsid w:val="009F3493"/>
    <w:rsid w:val="009F3A71"/>
    <w:rsid w:val="009F7DEB"/>
    <w:rsid w:val="00A02088"/>
    <w:rsid w:val="00A03F02"/>
    <w:rsid w:val="00A069DB"/>
    <w:rsid w:val="00A073EF"/>
    <w:rsid w:val="00A10C2F"/>
    <w:rsid w:val="00A23D25"/>
    <w:rsid w:val="00A30A05"/>
    <w:rsid w:val="00A31F98"/>
    <w:rsid w:val="00A328C0"/>
    <w:rsid w:val="00A361AA"/>
    <w:rsid w:val="00A42D01"/>
    <w:rsid w:val="00A43FD6"/>
    <w:rsid w:val="00A5370F"/>
    <w:rsid w:val="00A62C29"/>
    <w:rsid w:val="00A63568"/>
    <w:rsid w:val="00A63DE6"/>
    <w:rsid w:val="00A6767D"/>
    <w:rsid w:val="00A71B5A"/>
    <w:rsid w:val="00A74B02"/>
    <w:rsid w:val="00A77668"/>
    <w:rsid w:val="00A822A5"/>
    <w:rsid w:val="00A824A0"/>
    <w:rsid w:val="00A828AC"/>
    <w:rsid w:val="00A83085"/>
    <w:rsid w:val="00A85778"/>
    <w:rsid w:val="00A94E8B"/>
    <w:rsid w:val="00A965CD"/>
    <w:rsid w:val="00A9694E"/>
    <w:rsid w:val="00AA1FEC"/>
    <w:rsid w:val="00AA68A0"/>
    <w:rsid w:val="00AB09F3"/>
    <w:rsid w:val="00AD4E83"/>
    <w:rsid w:val="00AD5E26"/>
    <w:rsid w:val="00AD6F5F"/>
    <w:rsid w:val="00AE014C"/>
    <w:rsid w:val="00AE51E7"/>
    <w:rsid w:val="00AE567B"/>
    <w:rsid w:val="00AE5A52"/>
    <w:rsid w:val="00AE61B7"/>
    <w:rsid w:val="00AF6681"/>
    <w:rsid w:val="00B012BD"/>
    <w:rsid w:val="00B034CE"/>
    <w:rsid w:val="00B0530F"/>
    <w:rsid w:val="00B13D42"/>
    <w:rsid w:val="00B15C2F"/>
    <w:rsid w:val="00B213E0"/>
    <w:rsid w:val="00B23E40"/>
    <w:rsid w:val="00B23EB4"/>
    <w:rsid w:val="00B30647"/>
    <w:rsid w:val="00B32A78"/>
    <w:rsid w:val="00B429F7"/>
    <w:rsid w:val="00B45AEF"/>
    <w:rsid w:val="00B54D5E"/>
    <w:rsid w:val="00B56665"/>
    <w:rsid w:val="00B65B67"/>
    <w:rsid w:val="00B73F23"/>
    <w:rsid w:val="00B91B00"/>
    <w:rsid w:val="00B95E40"/>
    <w:rsid w:val="00BB2A5C"/>
    <w:rsid w:val="00BB34E3"/>
    <w:rsid w:val="00BB36C7"/>
    <w:rsid w:val="00BC08FE"/>
    <w:rsid w:val="00BC0B40"/>
    <w:rsid w:val="00BC7309"/>
    <w:rsid w:val="00BD213E"/>
    <w:rsid w:val="00BD39FE"/>
    <w:rsid w:val="00BD418E"/>
    <w:rsid w:val="00BD4AC2"/>
    <w:rsid w:val="00C050CB"/>
    <w:rsid w:val="00C1783E"/>
    <w:rsid w:val="00C279AF"/>
    <w:rsid w:val="00C32D0A"/>
    <w:rsid w:val="00C35965"/>
    <w:rsid w:val="00C35E1B"/>
    <w:rsid w:val="00C45282"/>
    <w:rsid w:val="00C516A2"/>
    <w:rsid w:val="00C62635"/>
    <w:rsid w:val="00C75C0F"/>
    <w:rsid w:val="00C91148"/>
    <w:rsid w:val="00C93D57"/>
    <w:rsid w:val="00CA06FD"/>
    <w:rsid w:val="00CB03FB"/>
    <w:rsid w:val="00CB26C4"/>
    <w:rsid w:val="00CB2EF5"/>
    <w:rsid w:val="00CC1504"/>
    <w:rsid w:val="00CC3683"/>
    <w:rsid w:val="00CE289A"/>
    <w:rsid w:val="00CE54D3"/>
    <w:rsid w:val="00D05E5D"/>
    <w:rsid w:val="00D06482"/>
    <w:rsid w:val="00D2262B"/>
    <w:rsid w:val="00D24C9E"/>
    <w:rsid w:val="00D32B69"/>
    <w:rsid w:val="00D37E15"/>
    <w:rsid w:val="00D574C4"/>
    <w:rsid w:val="00D66842"/>
    <w:rsid w:val="00D67CF0"/>
    <w:rsid w:val="00D83E1A"/>
    <w:rsid w:val="00D91997"/>
    <w:rsid w:val="00D93822"/>
    <w:rsid w:val="00DA0F68"/>
    <w:rsid w:val="00DA449A"/>
    <w:rsid w:val="00DA5AA0"/>
    <w:rsid w:val="00DA6CC7"/>
    <w:rsid w:val="00DA704E"/>
    <w:rsid w:val="00DC2443"/>
    <w:rsid w:val="00DC3B83"/>
    <w:rsid w:val="00DE1D39"/>
    <w:rsid w:val="00DE2536"/>
    <w:rsid w:val="00E106AE"/>
    <w:rsid w:val="00E129E9"/>
    <w:rsid w:val="00E13D1C"/>
    <w:rsid w:val="00E32791"/>
    <w:rsid w:val="00E33C85"/>
    <w:rsid w:val="00E35B14"/>
    <w:rsid w:val="00E40286"/>
    <w:rsid w:val="00E435F3"/>
    <w:rsid w:val="00E4431D"/>
    <w:rsid w:val="00E4458D"/>
    <w:rsid w:val="00E52CE0"/>
    <w:rsid w:val="00E54884"/>
    <w:rsid w:val="00E64328"/>
    <w:rsid w:val="00E64B18"/>
    <w:rsid w:val="00E825F3"/>
    <w:rsid w:val="00E9356D"/>
    <w:rsid w:val="00E97E31"/>
    <w:rsid w:val="00EA021E"/>
    <w:rsid w:val="00EA0F5E"/>
    <w:rsid w:val="00EA2A78"/>
    <w:rsid w:val="00EA5C0B"/>
    <w:rsid w:val="00EC2050"/>
    <w:rsid w:val="00EC6E07"/>
    <w:rsid w:val="00F046AA"/>
    <w:rsid w:val="00F127CB"/>
    <w:rsid w:val="00F16413"/>
    <w:rsid w:val="00F24FA8"/>
    <w:rsid w:val="00F4515A"/>
    <w:rsid w:val="00F51513"/>
    <w:rsid w:val="00F55920"/>
    <w:rsid w:val="00F5603D"/>
    <w:rsid w:val="00F56C61"/>
    <w:rsid w:val="00F6067F"/>
    <w:rsid w:val="00F66C50"/>
    <w:rsid w:val="00F741A4"/>
    <w:rsid w:val="00F91C5D"/>
    <w:rsid w:val="00F94FFE"/>
    <w:rsid w:val="00FA03A6"/>
    <w:rsid w:val="00FA2BCB"/>
    <w:rsid w:val="00FA3BED"/>
    <w:rsid w:val="00FA5D41"/>
    <w:rsid w:val="00FB5192"/>
    <w:rsid w:val="00FB5E96"/>
    <w:rsid w:val="00FC6098"/>
    <w:rsid w:val="00FC681F"/>
    <w:rsid w:val="00FE4074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0DEDB"/>
  <w15:chartTrackingRefBased/>
  <w15:docId w15:val="{5BB0546F-7D1D-4783-9297-D18576A3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78"/>
    <w:rPr>
      <w:rFonts w:ascii="Calibri" w:eastAsia="SimSun" w:hAnsi="Calibri" w:cs="Calibri"/>
    </w:rPr>
  </w:style>
  <w:style w:type="paragraph" w:styleId="Heading1">
    <w:name w:val="heading 1"/>
    <w:aliases w:val="...F2,..F2,..F5 Titel 1"/>
    <w:basedOn w:val="Normal"/>
    <w:next w:val="Normal"/>
    <w:link w:val="Heading1Char"/>
    <w:uiPriority w:val="9"/>
    <w:qFormat/>
    <w:rsid w:val="008129E2"/>
    <w:pPr>
      <w:keepNext/>
      <w:keepLines/>
      <w:numPr>
        <w:numId w:val="1"/>
      </w:numPr>
      <w:spacing w:before="240" w:after="0"/>
      <w:outlineLvl w:val="0"/>
    </w:pPr>
    <w:rPr>
      <w:rFonts w:ascii="Yu Mincho" w:eastAsiaTheme="majorEastAsia" w:hAnsi="Yu Mincho" w:cs="Yu Mincho"/>
      <w:caps/>
      <w:color w:val="2F5496" w:themeColor="accent1" w:themeShade="BF"/>
      <w:sz w:val="40"/>
      <w:szCs w:val="40"/>
    </w:rPr>
  </w:style>
  <w:style w:type="paragraph" w:styleId="Heading2">
    <w:name w:val="heading 2"/>
    <w:aliases w:val="...F3,..F3,..F6 Titel 2,Chapter Title"/>
    <w:basedOn w:val="Normal"/>
    <w:next w:val="Normal"/>
    <w:link w:val="Heading2Char"/>
    <w:qFormat/>
    <w:rsid w:val="008129E2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="Calibri Light"/>
      <w:color w:val="2F5496" w:themeColor="accent1" w:themeShade="BF"/>
      <w:sz w:val="26"/>
      <w:szCs w:val="26"/>
    </w:rPr>
  </w:style>
  <w:style w:type="paragraph" w:styleId="Heading3">
    <w:name w:val="heading 3"/>
    <w:aliases w:val="...F4,..F4,..F7 Titel 3"/>
    <w:basedOn w:val="Normal"/>
    <w:next w:val="Normal"/>
    <w:link w:val="Heading3Char"/>
    <w:qFormat/>
    <w:rsid w:val="008129E2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="Calibri Light"/>
      <w:color w:val="1F3763" w:themeColor="accent1" w:themeShade="7F"/>
      <w:sz w:val="24"/>
      <w:szCs w:val="24"/>
    </w:rPr>
  </w:style>
  <w:style w:type="paragraph" w:styleId="Heading4">
    <w:name w:val="heading 4"/>
    <w:aliases w:val="fett,..shift_F4,Map Title"/>
    <w:basedOn w:val="Normal"/>
    <w:next w:val="Normal"/>
    <w:link w:val="Heading4Char"/>
    <w:qFormat/>
    <w:rsid w:val="008129E2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Theme="majorEastAsia" w:hAnsi="Calibri Light" w:cs="Calibri Light"/>
      <w:i/>
      <w:iCs/>
      <w:color w:val="2F5496" w:themeColor="accent1" w:themeShade="BF"/>
    </w:rPr>
  </w:style>
  <w:style w:type="paragraph" w:styleId="Heading5">
    <w:name w:val="heading 5"/>
    <w:aliases w:val="kursiv"/>
    <w:basedOn w:val="Normal"/>
    <w:next w:val="Normal"/>
    <w:link w:val="Heading5Char"/>
    <w:qFormat/>
    <w:rsid w:val="008129E2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Theme="majorEastAsia" w:hAnsi="Calibri Light" w:cs="Calibri Light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8129E2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Theme="majorEastAsia" w:hAnsi="Calibri Light" w:cs="Calibri Light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8129E2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Theme="majorEastAsia" w:hAnsi="Calibri Light" w:cs="Calibri Light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8129E2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Theme="majorEastAsia" w:hAnsi="Calibri Light" w:cs="Calibri Light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8129E2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...F2 Char,..F2 Char,..F5 Titel 1 Char"/>
    <w:basedOn w:val="DefaultParagraphFont"/>
    <w:link w:val="Heading1"/>
    <w:uiPriority w:val="9"/>
    <w:rsid w:val="008129E2"/>
    <w:rPr>
      <w:rFonts w:ascii="Yu Mincho" w:eastAsiaTheme="majorEastAsia" w:hAnsi="Yu Mincho" w:cs="Yu Mincho"/>
      <w:caps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...F3 Char,..F3 Char,..F6 Titel 2 Char,Chapter Title Char"/>
    <w:basedOn w:val="DefaultParagraphFont"/>
    <w:link w:val="Heading2"/>
    <w:rsid w:val="008129E2"/>
    <w:rPr>
      <w:rFonts w:ascii="Calibri Light" w:eastAsiaTheme="majorEastAsia" w:hAnsi="Calibri Light" w:cs="Calibri Light"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...F4 Char,..F4 Char,..F7 Titel 3 Char"/>
    <w:basedOn w:val="DefaultParagraphFont"/>
    <w:link w:val="Heading3"/>
    <w:rsid w:val="008129E2"/>
    <w:rPr>
      <w:rFonts w:ascii="Calibri Light" w:eastAsiaTheme="majorEastAsia" w:hAnsi="Calibri Light" w:cs="Calibri Light"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fett Char,..shift_F4 Char,Map Title Char"/>
    <w:basedOn w:val="DefaultParagraphFont"/>
    <w:link w:val="Heading4"/>
    <w:rsid w:val="008129E2"/>
    <w:rPr>
      <w:rFonts w:ascii="Calibri Light" w:eastAsiaTheme="majorEastAsia" w:hAnsi="Calibri Light" w:cs="Calibri Light"/>
      <w:i/>
      <w:iCs/>
      <w:color w:val="2F5496" w:themeColor="accent1" w:themeShade="BF"/>
    </w:rPr>
  </w:style>
  <w:style w:type="character" w:customStyle="1" w:styleId="Heading5Char">
    <w:name w:val="Heading 5 Char"/>
    <w:aliases w:val="kursiv Char"/>
    <w:basedOn w:val="DefaultParagraphFont"/>
    <w:link w:val="Heading5"/>
    <w:rsid w:val="008129E2"/>
    <w:rPr>
      <w:rFonts w:ascii="Calibri Light" w:eastAsiaTheme="majorEastAsia" w:hAnsi="Calibri Light" w:cs="Calibri Light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8129E2"/>
    <w:rPr>
      <w:rFonts w:ascii="Calibri Light" w:eastAsiaTheme="majorEastAsia" w:hAnsi="Calibri Light" w:cs="Calibri Light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8129E2"/>
    <w:rPr>
      <w:rFonts w:ascii="Calibri Light" w:eastAsiaTheme="majorEastAsia" w:hAnsi="Calibri Light" w:cs="Calibri Light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8129E2"/>
    <w:rPr>
      <w:rFonts w:ascii="Calibri Light" w:eastAsiaTheme="majorEastAsia" w:hAnsi="Calibri Light" w:cs="Calibri Light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8129E2"/>
    <w:rPr>
      <w:rFonts w:ascii="Calibri Light" w:eastAsiaTheme="majorEastAsia" w:hAnsi="Calibri Light" w:cs="Calibri Light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rsid w:val="00812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E2"/>
    <w:rPr>
      <w:rFonts w:ascii="Calibri" w:eastAsia="SimSun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29E2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8129E2"/>
    <w:rPr>
      <w:rFonts w:ascii="Calibri" w:eastAsia="SimSun" w:hAnsi="Calibri" w:cs="Calibri"/>
      <w:lang w:val="en-US"/>
    </w:rPr>
  </w:style>
  <w:style w:type="table" w:styleId="TableGrid">
    <w:name w:val="Table Grid"/>
    <w:basedOn w:val="TableNormal"/>
    <w:uiPriority w:val="39"/>
    <w:rsid w:val="008129E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TableNormal"/>
    <w:uiPriority w:val="99"/>
    <w:qFormat/>
    <w:rsid w:val="008129E2"/>
    <w:pPr>
      <w:spacing w:after="0" w:line="240" w:lineRule="auto"/>
    </w:pPr>
    <w:rPr>
      <w:rFonts w:ascii="Arial" w:hAnsi="Arial"/>
      <w:sz w:val="20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/>
      <w:vAlign w:val="center"/>
    </w:tcPr>
    <w:tblStylePr w:type="firstRow">
      <w:rPr>
        <w:color w:val="FFFFFF" w:themeColor="background1"/>
      </w:rPr>
      <w:tblPr/>
      <w:tcPr>
        <w:shd w:val="clear" w:color="auto" w:fill="333399"/>
      </w:tcPr>
    </w:tblStylePr>
  </w:style>
  <w:style w:type="paragraph" w:customStyle="1" w:styleId="TextCDB">
    <w:name w:val="Text_CDB"/>
    <w:basedOn w:val="Normal"/>
    <w:qFormat/>
    <w:rsid w:val="008129E2"/>
    <w:pPr>
      <w:spacing w:after="260" w:line="260" w:lineRule="atLeast"/>
    </w:pPr>
    <w:rPr>
      <w:rFonts w:ascii="Arial" w:eastAsia="Times New Roman" w:hAnsi="Arial" w:cs="Times New Roman"/>
      <w:lang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8345D"/>
    <w:pPr>
      <w:numPr>
        <w:numId w:val="0"/>
      </w:numPr>
      <w:outlineLvl w:val="9"/>
    </w:pPr>
    <w:rPr>
      <w:rFonts w:asciiTheme="majorHAnsi" w:hAnsiTheme="majorHAnsi" w:cstheme="majorBidi"/>
      <w:caps w:val="0"/>
      <w:sz w:val="32"/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9834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34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34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345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8345D"/>
    <w:pPr>
      <w:spacing w:after="0" w:line="240" w:lineRule="auto"/>
    </w:pPr>
    <w:rPr>
      <w:rFonts w:eastAsiaTheme="minorEastAsia"/>
      <w:lang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98345D"/>
    <w:rPr>
      <w:rFonts w:eastAsiaTheme="minorEastAsia"/>
      <w:lang w:eastAsia="de-CH"/>
    </w:rPr>
  </w:style>
  <w:style w:type="paragraph" w:styleId="ListParagraph">
    <w:name w:val="List Paragraph"/>
    <w:basedOn w:val="Normal"/>
    <w:uiPriority w:val="34"/>
    <w:qFormat/>
    <w:rsid w:val="00B32A78"/>
    <w:pPr>
      <w:ind w:left="720"/>
      <w:contextualSpacing/>
    </w:pPr>
  </w:style>
  <w:style w:type="paragraph" w:customStyle="1" w:styleId="Default">
    <w:name w:val="Default"/>
    <w:rsid w:val="00AD5E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c\IBZ\Vorlage_CS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3F3DE-3200-425C-89DF-1D9A7964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Vorlage_CS.dotx</Template>
  <TotalTime>0</TotalTime>
  <Pages>1</Pages>
  <Words>1979</Words>
  <Characters>11281</Characters>
  <Application>Microsoft Office Word</Application>
  <DocSecurity>4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13234</CharactersWithSpaces>
  <SharedDoc>false</SharedDoc>
  <HLinks>
    <vt:vector size="258" baseType="variant">
      <vt:variant>
        <vt:i4>2031677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_Toc56190493</vt:lpwstr>
      </vt:variant>
      <vt:variant>
        <vt:i4>1966141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_Toc56190492</vt:lpwstr>
      </vt:variant>
      <vt:variant>
        <vt:i4>1900605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_Toc56190491</vt:lpwstr>
      </vt:variant>
      <vt:variant>
        <vt:i4>1835069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_Toc56190490</vt:lpwstr>
      </vt:variant>
      <vt:variant>
        <vt:i4>1376316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_Toc56190489</vt:lpwstr>
      </vt:variant>
      <vt:variant>
        <vt:i4>1310780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_Toc56190488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_Toc56190487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_Toc56190486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_Toc56190485</vt:lpwstr>
      </vt:variant>
      <vt:variant>
        <vt:i4>1572924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_Toc56190484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_Toc56190483</vt:lpwstr>
      </vt:variant>
      <vt:variant>
        <vt:i4>1966140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_Toc56190482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_Toc56190481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_Toc56190480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_Toc56190479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_Toc56190478</vt:lpwstr>
      </vt:variant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_Toc56190477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_Toc56190476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_Toc56190475</vt:lpwstr>
      </vt:variant>
      <vt:variant>
        <vt:i4>1572915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_Toc56190474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_Toc56190473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_Toc56190472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_Toc56190471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_Toc56190470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_Toc56190469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_Toc56190468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_Toc56190467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_Toc56190466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_Toc56190465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_Toc56190464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_Toc56190463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_Toc56190462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_Toc56190461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_Toc56190460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_Toc56190459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_Toc56190458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_Toc56190457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_Toc56190456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_Toc56190455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_Toc56190454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_Toc56190453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_Toc56190452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_Toc56190451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 2</dc:title>
  <dc:subject>Wochenmarkt</dc:subject>
  <dc:creator>Marc Bannier und Fabian Schmid</dc:creator>
  <cp:keywords/>
  <dc:description/>
  <cp:lastModifiedBy>Marc Bannier</cp:lastModifiedBy>
  <cp:revision>180</cp:revision>
  <dcterms:created xsi:type="dcterms:W3CDTF">2020-11-14T22:03:00Z</dcterms:created>
  <dcterms:modified xsi:type="dcterms:W3CDTF">2020-12-21T20:11:00Z</dcterms:modified>
</cp:coreProperties>
</file>